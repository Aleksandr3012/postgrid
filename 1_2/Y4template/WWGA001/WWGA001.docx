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25F6" w14:textId="77777777" w:rsidR="00446FB7" w:rsidRPr="003379DD" w:rsidRDefault="006221D4" w:rsidP="00D914AB">
      <w:pPr>
        <w:jc w:val="right"/>
      </w:pPr>
      <w:fldSimple w:instr=" MERGEFIELD &quot;Todays_Date_MMMM_DD_YYYY&quot; ">
        <w:r w:rsidR="0023409E">
          <w:rPr>
            <w:noProof/>
          </w:rPr>
          <w:t>«Todays_Date_MMMM_DD_YYYY»</w:t>
        </w:r>
      </w:fldSimple>
    </w:p>
    <w:p w14:paraId="0A062DE8" w14:textId="77777777" w:rsidR="006221D4" w:rsidRPr="003379DD" w:rsidRDefault="00F505E8" w:rsidP="006221D4">
      <w:pPr>
        <w:spacing w:after="0"/>
      </w:pPr>
      <w:r>
        <w:t>Ms. Mary Rowley</w:t>
      </w:r>
    </w:p>
    <w:p w14:paraId="2A1BC119" w14:textId="77777777" w:rsidR="00C77504" w:rsidRPr="003379DD" w:rsidRDefault="00C77504" w:rsidP="006221D4">
      <w:pPr>
        <w:spacing w:after="0"/>
      </w:pPr>
      <w:fldSimple w:instr=" MERGEFIELD &quot;CliFile_Name&quot; ">
        <w:r w:rsidR="0023409E">
          <w:rPr>
            <w:noProof/>
          </w:rPr>
          <w:t>«CliFile_Name»</w:t>
        </w:r>
      </w:fldSimple>
    </w:p>
    <w:p w14:paraId="05CBAF2E" w14:textId="77777777" w:rsidR="00C77504" w:rsidRPr="003379DD" w:rsidRDefault="00C77504" w:rsidP="006221D4">
      <w:pPr>
        <w:spacing w:after="0"/>
      </w:pPr>
      <w:fldSimple w:instr=" MERGEFIELD &quot;Client_Address&quot; ">
        <w:r w:rsidR="0023409E">
          <w:rPr>
            <w:noProof/>
          </w:rPr>
          <w:t>«Client_Address»</w:t>
        </w:r>
      </w:fldSimple>
    </w:p>
    <w:p w14:paraId="720C3C0B" w14:textId="77777777" w:rsidR="00C77504" w:rsidRPr="003379DD" w:rsidRDefault="00C77504" w:rsidP="006221D4">
      <w:pPr>
        <w:spacing w:after="0"/>
      </w:pPr>
      <w:fldSimple w:instr=" MERGEFIELD &quot;Client_City&quot; ">
        <w:r w:rsidR="0023409E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23409E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23409E">
          <w:rPr>
            <w:noProof/>
          </w:rPr>
          <w:t>«Client_Zip»</w:t>
        </w:r>
      </w:fldSimple>
    </w:p>
    <w:p w14:paraId="5A686502" w14:textId="77777777" w:rsidR="00C77504" w:rsidRPr="003379DD" w:rsidRDefault="00C77504" w:rsidP="006221D4">
      <w:pPr>
        <w:spacing w:after="0"/>
      </w:pPr>
    </w:p>
    <w:p w14:paraId="71F7F708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23409E">
          <w:rPr>
            <w:noProof/>
          </w:rPr>
          <w:t>«Account_Name_Firstname_First»</w:t>
        </w:r>
      </w:fldSimple>
    </w:p>
    <w:p w14:paraId="50CCF108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23409E">
          <w:rPr>
            <w:noProof/>
          </w:rPr>
          <w:t>«Client_Ref_Number_Long»</w:t>
        </w:r>
      </w:fldSimple>
      <w:r w:rsidRPr="003379DD">
        <w:t xml:space="preserve"> - AFM File </w:t>
      </w:r>
      <w:r w:rsidR="005B2A61">
        <w:t xml:space="preserve">No. </w:t>
      </w:r>
      <w:fldSimple w:instr=" MERGEFIELD &quot;Account_Number&quot; ">
        <w:r w:rsidR="0023409E">
          <w:rPr>
            <w:noProof/>
          </w:rPr>
          <w:t>«Account_Number»</w:t>
        </w:r>
      </w:fldSimple>
    </w:p>
    <w:p w14:paraId="614794F3" w14:textId="77777777" w:rsidR="00B038A1" w:rsidRPr="003379DD" w:rsidRDefault="00B038A1" w:rsidP="000C0CD4">
      <w:pPr>
        <w:spacing w:after="0"/>
      </w:pPr>
      <w:r w:rsidRPr="003379DD">
        <w:t xml:space="preserve">Placement </w:t>
      </w:r>
      <w:r w:rsidR="005B2A61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"Asgnd_Amt_PRINCIPAL_Field_Owing" </w:instrText>
      </w:r>
      <w:r w:rsidR="005110DC">
        <w:instrText>\# $#,##0.00</w:instrText>
      </w:r>
      <w:r w:rsidR="004D2EF1" w:rsidRPr="003379DD">
        <w:fldChar w:fldCharType="separate"/>
      </w:r>
      <w:r w:rsidR="0023409E">
        <w:rPr>
          <w:noProof/>
        </w:rPr>
        <w:t>«Asgnd_Amt_PRINCIPAL_Field_Owing»</w:t>
      </w:r>
      <w:r w:rsidR="004D2EF1" w:rsidRPr="003379DD">
        <w:fldChar w:fldCharType="end"/>
      </w:r>
      <w:r w:rsidR="007E18C6">
        <w:t xml:space="preserve"> </w:t>
      </w:r>
      <w:r w:rsidRPr="003379DD">
        <w:t>/ Close</w:t>
      </w:r>
      <w:r w:rsidR="005B2A61">
        <w:t>-O</w:t>
      </w:r>
      <w:r w:rsidRPr="003379DD">
        <w:t xml:space="preserve">ut </w:t>
      </w:r>
      <w:r w:rsidR="005B2A61">
        <w:t>A</w:t>
      </w:r>
      <w:r w:rsidRPr="003379DD">
        <w:t xml:space="preserve">mount </w:t>
      </w:r>
      <w:r w:rsidR="004D2EF1" w:rsidRPr="003379DD">
        <w:fldChar w:fldCharType="begin"/>
      </w:r>
      <w:r w:rsidR="004D2EF1" w:rsidRPr="003379DD">
        <w:instrText xml:space="preserve"> MERGEFIELD "Asgnd_Amt_PRINCIPAL_Field_Bal" </w:instrText>
      </w:r>
      <w:r w:rsidR="005110DC">
        <w:instrText>\# $#,##0.00</w:instrText>
      </w:r>
      <w:r w:rsidR="004D2EF1" w:rsidRPr="003379DD">
        <w:fldChar w:fldCharType="separate"/>
      </w:r>
      <w:r w:rsidR="0023409E">
        <w:rPr>
          <w:noProof/>
        </w:rPr>
        <w:t>«Asgnd_Amt_PRINCIPAL_Field_Bal»</w:t>
      </w:r>
      <w:r w:rsidR="004D2EF1" w:rsidRPr="003379DD">
        <w:fldChar w:fldCharType="end"/>
      </w:r>
    </w:p>
    <w:p w14:paraId="122A0E57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5B2A61">
        <w:t>Cl</w:t>
      </w:r>
      <w:r w:rsidRPr="003379DD">
        <w:t xml:space="preserve">osure – </w:t>
      </w:r>
      <w:fldSimple w:instr=" MERGEFIELD &quot;Account_Name_Firstname_First&quot; ">
        <w:r w:rsidR="0023409E">
          <w:rPr>
            <w:noProof/>
          </w:rPr>
          <w:t>«Account_Name_Firstname_First»</w:t>
        </w:r>
      </w:fldSimple>
      <w:r w:rsidRPr="003379DD">
        <w:t xml:space="preserve"> Filed Bankruptcy</w:t>
      </w:r>
    </w:p>
    <w:p w14:paraId="7274CDD5" w14:textId="77777777" w:rsidR="000C0CD4" w:rsidRPr="003379DD" w:rsidRDefault="000C0CD4" w:rsidP="006221D4">
      <w:pPr>
        <w:spacing w:after="0"/>
      </w:pPr>
    </w:p>
    <w:p w14:paraId="0609675B" w14:textId="77777777" w:rsidR="000C0CD4" w:rsidRPr="003379DD" w:rsidRDefault="000C0CD4" w:rsidP="006221D4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31CED504" w14:textId="77777777" w:rsidR="000C0CD4" w:rsidRPr="003379DD" w:rsidRDefault="000C0CD4" w:rsidP="00BA6CBD">
      <w:pPr>
        <w:spacing w:after="0"/>
      </w:pPr>
    </w:p>
    <w:p w14:paraId="66CED4D1" w14:textId="77777777" w:rsidR="00267943" w:rsidRPr="003379DD" w:rsidRDefault="00267943" w:rsidP="00BA6CBD">
      <w:pPr>
        <w:spacing w:after="0"/>
      </w:pPr>
      <w:r w:rsidRPr="003379DD">
        <w:t>This is to update you regarding the above referenced file.</w:t>
      </w:r>
    </w:p>
    <w:p w14:paraId="27C73204" w14:textId="77777777" w:rsidR="00267943" w:rsidRPr="003379DD" w:rsidRDefault="00267943" w:rsidP="00BA6CBD">
      <w:pPr>
        <w:spacing w:after="0"/>
      </w:pPr>
    </w:p>
    <w:p w14:paraId="1FD67FFF" w14:textId="77777777" w:rsidR="00BA6CBD" w:rsidRDefault="00BA6CBD" w:rsidP="00BA6CBD">
      <w:pPr>
        <w:spacing w:after="0"/>
      </w:pPr>
      <w:r>
        <w:t xml:space="preserve">We confirmed that the debtor filed bankruptcy.  The bankruptcy case number is </w:t>
      </w:r>
      <w:fldSimple w:instr=" MERGEFIELD &quot;BK_CASE_NO&quot; ">
        <w:r w:rsidR="0023409E">
          <w:rPr>
            <w:noProof/>
          </w:rPr>
          <w:t>«BK_CASE_NO»</w:t>
        </w:r>
      </w:fldSimple>
      <w:r>
        <w:t>.  As a result of this filing, we are stayed from conducting further collection activities and are forced to close our file as uncollectible.</w:t>
      </w:r>
    </w:p>
    <w:p w14:paraId="02F92A7D" w14:textId="77777777" w:rsidR="00301E4D" w:rsidRPr="003379DD" w:rsidRDefault="00301E4D" w:rsidP="00BA6CBD">
      <w:pPr>
        <w:spacing w:after="0"/>
      </w:pPr>
    </w:p>
    <w:p w14:paraId="2BDFB083" w14:textId="77777777" w:rsidR="00301E4D" w:rsidRPr="003379DD" w:rsidRDefault="00815A0A" w:rsidP="00BA6CBD">
      <w:pPr>
        <w:spacing w:after="0"/>
      </w:pPr>
      <w:r>
        <w:t xml:space="preserve">Please note, </w:t>
      </w:r>
      <w:r w:rsidR="00E11DAD">
        <w:t xml:space="preserve">Grainger </w:t>
      </w:r>
      <w:r w:rsidR="00BA6CBD">
        <w:t xml:space="preserve">should receive notification of the bankruptcy filing directly from the Bankruptcy Court.  That notice will provide instructions for filing a proof of claim, in case there is a distribution to creditors.  Also, please note, any distribution from the bankruptcy estate will go directly to </w:t>
      </w:r>
      <w:r w:rsidR="005B2A61">
        <w:t>Grainger</w:t>
      </w:r>
      <w:r w:rsidR="00301E4D" w:rsidRPr="003379DD">
        <w:t xml:space="preserve">, without any </w:t>
      </w:r>
      <w:r w:rsidR="005B2A61">
        <w:t xml:space="preserve">contingency fee </w:t>
      </w:r>
      <w:r w:rsidR="00301E4D" w:rsidRPr="003379DD">
        <w:t>obligation to us.</w:t>
      </w:r>
    </w:p>
    <w:p w14:paraId="3F8366C9" w14:textId="77777777" w:rsidR="00301E4D" w:rsidRPr="003379DD" w:rsidRDefault="00301E4D" w:rsidP="00BA6CBD">
      <w:pPr>
        <w:spacing w:after="0"/>
      </w:pPr>
    </w:p>
    <w:p w14:paraId="2F0B0BA8" w14:textId="77777777" w:rsidR="00301E4D" w:rsidRPr="003379DD" w:rsidRDefault="00301E4D" w:rsidP="00BA6CBD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815A0A">
        <w:t>Grainger</w:t>
      </w:r>
      <w:r w:rsidRPr="003379DD">
        <w:t xml:space="preserve"> and look forward to assisting you on future matters.</w:t>
      </w:r>
    </w:p>
    <w:p w14:paraId="55CAEF51" w14:textId="77777777" w:rsidR="005D4A71" w:rsidRDefault="005D4A71" w:rsidP="00BA6CBD">
      <w:pPr>
        <w:spacing w:after="0"/>
      </w:pPr>
    </w:p>
    <w:p w14:paraId="654BD49C" w14:textId="77777777" w:rsidR="000C0CD4" w:rsidRPr="003379DD" w:rsidRDefault="000C0CD4" w:rsidP="000C0CD4">
      <w:pPr>
        <w:spacing w:after="0"/>
      </w:pPr>
      <w:r w:rsidRPr="003379DD">
        <w:t>Very truly yours,</w:t>
      </w:r>
    </w:p>
    <w:p w14:paraId="29284AE0" w14:textId="77777777" w:rsidR="00A717AF" w:rsidRPr="003379DD" w:rsidRDefault="00A717AF" w:rsidP="000C0CD4">
      <w:pPr>
        <w:spacing w:after="0"/>
      </w:pPr>
    </w:p>
    <w:p w14:paraId="09CD43ED" w14:textId="77777777" w:rsidR="00301E4D" w:rsidRPr="00C12B2D" w:rsidRDefault="00850D9D" w:rsidP="000C0CD4">
      <w:pPr>
        <w:spacing w:after="0"/>
        <w:rPr>
          <w:rFonts w:ascii="Freestyle Script" w:hAnsi="Freestyle Script"/>
          <w:sz w:val="40"/>
          <w:szCs w:val="40"/>
        </w:rPr>
      </w:pPr>
      <w:r w:rsidRPr="00C12B2D">
        <w:rPr>
          <w:rFonts w:ascii="Freestyle Script" w:hAnsi="Freestyle Script"/>
          <w:sz w:val="40"/>
          <w:szCs w:val="40"/>
        </w:rPr>
        <w:fldChar w:fldCharType="begin"/>
      </w:r>
      <w:r w:rsidRPr="00C12B2D"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 w:rsidRPr="00C12B2D">
        <w:rPr>
          <w:rFonts w:ascii="Freestyle Script" w:hAnsi="Freestyle Script"/>
          <w:sz w:val="40"/>
          <w:szCs w:val="40"/>
        </w:rPr>
        <w:fldChar w:fldCharType="separate"/>
      </w:r>
      <w:r w:rsidR="0023409E">
        <w:rPr>
          <w:rFonts w:ascii="Freestyle Script" w:hAnsi="Freestyle Script"/>
          <w:noProof/>
          <w:sz w:val="40"/>
          <w:szCs w:val="40"/>
        </w:rPr>
        <w:t>«COLLECTOR_NAME_SIGNATURE»</w:t>
      </w:r>
      <w:r w:rsidRPr="00C12B2D">
        <w:rPr>
          <w:rFonts w:ascii="Freestyle Script" w:hAnsi="Freestyle Script"/>
          <w:sz w:val="40"/>
          <w:szCs w:val="40"/>
        </w:rPr>
        <w:fldChar w:fldCharType="end"/>
      </w:r>
    </w:p>
    <w:p w14:paraId="22B398B1" w14:textId="77777777" w:rsidR="00850D9D" w:rsidRDefault="00850D9D" w:rsidP="000C0CD4">
      <w:pPr>
        <w:spacing w:after="0"/>
      </w:pPr>
    </w:p>
    <w:p w14:paraId="5EF57D9D" w14:textId="77777777" w:rsidR="00850D9D" w:rsidRDefault="00850D9D" w:rsidP="000C0CD4">
      <w:pPr>
        <w:spacing w:after="0"/>
      </w:pPr>
      <w:fldSimple w:instr=" MERGEFIELD &quot;Collector_Pseudonym&quot; ">
        <w:r w:rsidR="0023409E">
          <w:rPr>
            <w:noProof/>
          </w:rPr>
          <w:t>«Collector_Pseudonym»</w:t>
        </w:r>
      </w:fldSimple>
    </w:p>
    <w:p w14:paraId="0AE0DC89" w14:textId="77777777" w:rsidR="008F3EF7" w:rsidRDefault="008F3EF7" w:rsidP="000C0CD4">
      <w:pPr>
        <w:spacing w:after="0"/>
      </w:pPr>
      <w:r>
        <w:t>American Financial Management, Inc.</w:t>
      </w:r>
    </w:p>
    <w:sectPr w:rsidR="008F3EF7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161A" w14:textId="77777777" w:rsidR="002B480F" w:rsidRDefault="002B480F" w:rsidP="002950AA">
      <w:pPr>
        <w:spacing w:after="0" w:line="240" w:lineRule="auto"/>
      </w:pPr>
      <w:r>
        <w:separator/>
      </w:r>
    </w:p>
  </w:endnote>
  <w:endnote w:type="continuationSeparator" w:id="0">
    <w:p w14:paraId="3DAF42AC" w14:textId="77777777" w:rsidR="002B480F" w:rsidRDefault="002B480F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6B584" w14:textId="77777777" w:rsidR="00BE2737" w:rsidRDefault="00BE2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339C" w14:textId="77777777" w:rsidR="00E11DAD" w:rsidRDefault="00BE2737">
    <w:pPr>
      <w:pStyle w:val="Footer"/>
    </w:pPr>
    <w:r>
      <w:pict w14:anchorId="37A10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CF2C" w14:textId="77777777" w:rsidR="00BE2737" w:rsidRDefault="00BE2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2D06" w14:textId="77777777" w:rsidR="002B480F" w:rsidRDefault="002B480F" w:rsidP="002950AA">
      <w:pPr>
        <w:spacing w:after="0" w:line="240" w:lineRule="auto"/>
      </w:pPr>
      <w:r>
        <w:separator/>
      </w:r>
    </w:p>
  </w:footnote>
  <w:footnote w:type="continuationSeparator" w:id="0">
    <w:p w14:paraId="51F5EBDD" w14:textId="77777777" w:rsidR="002B480F" w:rsidRDefault="002B480F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29AF" w14:textId="77777777" w:rsidR="00BE2737" w:rsidRDefault="00BE2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956B" w14:textId="77777777" w:rsidR="00E11DAD" w:rsidRDefault="00E11DAD">
    <w:pPr>
      <w:pStyle w:val="Header"/>
    </w:pPr>
    <w:r>
      <w:rPr>
        <w:noProof/>
      </w:rPr>
      <w:pict w14:anchorId="246CE8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756F" w14:textId="77777777" w:rsidR="00BE2737" w:rsidRDefault="00BE2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906711">
    <w:abstractNumId w:val="0"/>
  </w:num>
  <w:num w:numId="2" w16cid:durableId="160742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09E"/>
    <w:rsid w:val="000563FC"/>
    <w:rsid w:val="000A276F"/>
    <w:rsid w:val="000B5F11"/>
    <w:rsid w:val="000C0CD4"/>
    <w:rsid w:val="000C1B50"/>
    <w:rsid w:val="000E025E"/>
    <w:rsid w:val="00152C92"/>
    <w:rsid w:val="00190A4F"/>
    <w:rsid w:val="001E1E34"/>
    <w:rsid w:val="00206B61"/>
    <w:rsid w:val="0023409E"/>
    <w:rsid w:val="00267943"/>
    <w:rsid w:val="00267A86"/>
    <w:rsid w:val="002950AA"/>
    <w:rsid w:val="002B480F"/>
    <w:rsid w:val="00301E4D"/>
    <w:rsid w:val="00333074"/>
    <w:rsid w:val="003379DD"/>
    <w:rsid w:val="003A6A86"/>
    <w:rsid w:val="003E1EF5"/>
    <w:rsid w:val="00446FB7"/>
    <w:rsid w:val="004944E2"/>
    <w:rsid w:val="004A2D65"/>
    <w:rsid w:val="004D2EF1"/>
    <w:rsid w:val="005110DC"/>
    <w:rsid w:val="005158C6"/>
    <w:rsid w:val="005A26D0"/>
    <w:rsid w:val="005B2A61"/>
    <w:rsid w:val="005D4A71"/>
    <w:rsid w:val="006221D4"/>
    <w:rsid w:val="00643FE5"/>
    <w:rsid w:val="0066754A"/>
    <w:rsid w:val="006F0CB2"/>
    <w:rsid w:val="006F12FB"/>
    <w:rsid w:val="00733117"/>
    <w:rsid w:val="007D60C6"/>
    <w:rsid w:val="007E18C6"/>
    <w:rsid w:val="00815A0A"/>
    <w:rsid w:val="008231BB"/>
    <w:rsid w:val="00850D9D"/>
    <w:rsid w:val="00851C51"/>
    <w:rsid w:val="008B5CF8"/>
    <w:rsid w:val="008F3EF7"/>
    <w:rsid w:val="0090472A"/>
    <w:rsid w:val="00913F26"/>
    <w:rsid w:val="009440F8"/>
    <w:rsid w:val="00963B28"/>
    <w:rsid w:val="009A0AD2"/>
    <w:rsid w:val="009A35B9"/>
    <w:rsid w:val="009C4F01"/>
    <w:rsid w:val="00A27D7F"/>
    <w:rsid w:val="00A65B6A"/>
    <w:rsid w:val="00A717AF"/>
    <w:rsid w:val="00A83C19"/>
    <w:rsid w:val="00A900F7"/>
    <w:rsid w:val="00AB7583"/>
    <w:rsid w:val="00AF738F"/>
    <w:rsid w:val="00B038A1"/>
    <w:rsid w:val="00B45B4A"/>
    <w:rsid w:val="00B9324C"/>
    <w:rsid w:val="00BA5C55"/>
    <w:rsid w:val="00BA6CBD"/>
    <w:rsid w:val="00BE2737"/>
    <w:rsid w:val="00BE7799"/>
    <w:rsid w:val="00C12B2D"/>
    <w:rsid w:val="00C12F15"/>
    <w:rsid w:val="00C204E8"/>
    <w:rsid w:val="00C32C60"/>
    <w:rsid w:val="00C45C73"/>
    <w:rsid w:val="00C77504"/>
    <w:rsid w:val="00CA2E29"/>
    <w:rsid w:val="00CD19FC"/>
    <w:rsid w:val="00CD3A88"/>
    <w:rsid w:val="00CD7041"/>
    <w:rsid w:val="00D8487E"/>
    <w:rsid w:val="00D914AB"/>
    <w:rsid w:val="00E03DE1"/>
    <w:rsid w:val="00E11DAD"/>
    <w:rsid w:val="00E32277"/>
    <w:rsid w:val="00E43D23"/>
    <w:rsid w:val="00EF0985"/>
    <w:rsid w:val="00F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965BF"/>
  <w15:chartTrackingRefBased/>
  <w15:docId w15:val="{17DD8BFE-2B97-45A0-AA61-907B6378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WWGA001.dot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2021-03-30T17:13:00Z</cp:lastPrinted>
  <dcterms:created xsi:type="dcterms:W3CDTF">2023-07-17T01:46:00Z</dcterms:created>
  <dcterms:modified xsi:type="dcterms:W3CDTF">2023-07-17T01:46:00Z</dcterms:modified>
</cp:coreProperties>
</file>