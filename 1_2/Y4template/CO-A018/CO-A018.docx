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9CE7" w14:textId="77777777" w:rsidR="00446FB7" w:rsidRPr="003379DD" w:rsidRDefault="006221D4" w:rsidP="00D914AB">
      <w:pPr>
        <w:jc w:val="right"/>
      </w:pPr>
      <w:fldSimple w:instr=" MERGEFIELD &quot;Todays_Date_MMMM_DD_YYYY&quot; ">
        <w:r w:rsidR="001B342D">
          <w:rPr>
            <w:noProof/>
          </w:rPr>
          <w:t>«Todays_Date_MMMM_DD_YYYY»</w:t>
        </w:r>
      </w:fldSimple>
    </w:p>
    <w:p w14:paraId="70003660" w14:textId="77777777" w:rsidR="006221D4" w:rsidRPr="003379DD" w:rsidRDefault="00EB59AA" w:rsidP="006221D4">
      <w:pPr>
        <w:spacing w:after="0"/>
      </w:pPr>
      <w:fldSimple w:instr=" MERGEFIELD &quot;Client_Contact&quot; ">
        <w:r w:rsidR="001B342D">
          <w:rPr>
            <w:noProof/>
          </w:rPr>
          <w:t>«Client_Contact»</w:t>
        </w:r>
      </w:fldSimple>
    </w:p>
    <w:p w14:paraId="5332EB0C" w14:textId="77777777" w:rsidR="00C77504" w:rsidRPr="003379DD" w:rsidRDefault="00C77504" w:rsidP="006221D4">
      <w:pPr>
        <w:spacing w:after="0"/>
      </w:pPr>
      <w:fldSimple w:instr=" MERGEFIELD &quot;CliFile_Name&quot; ">
        <w:r w:rsidR="001B342D">
          <w:rPr>
            <w:noProof/>
          </w:rPr>
          <w:t>«CliFile_Name»</w:t>
        </w:r>
      </w:fldSimple>
    </w:p>
    <w:p w14:paraId="63701408" w14:textId="77777777" w:rsidR="00C77504" w:rsidRPr="003379DD" w:rsidRDefault="00C77504" w:rsidP="006221D4">
      <w:pPr>
        <w:spacing w:after="0"/>
      </w:pPr>
      <w:fldSimple w:instr=" MERGEFIELD &quot;Client_Address&quot; ">
        <w:r w:rsidR="001B342D">
          <w:rPr>
            <w:noProof/>
          </w:rPr>
          <w:t>«Client_Address»</w:t>
        </w:r>
      </w:fldSimple>
    </w:p>
    <w:p w14:paraId="5DBD6D97" w14:textId="77777777" w:rsidR="00C77504" w:rsidRPr="003379DD" w:rsidRDefault="00C77504" w:rsidP="006221D4">
      <w:pPr>
        <w:spacing w:after="0"/>
      </w:pPr>
      <w:fldSimple w:instr=" MERGEFIELD &quot;Client_City&quot; ">
        <w:r w:rsidR="001B342D">
          <w:rPr>
            <w:noProof/>
          </w:rPr>
          <w:t>«Client_City»</w:t>
        </w:r>
      </w:fldSimple>
      <w:r w:rsidRPr="003379DD">
        <w:t xml:space="preserve">, </w:t>
      </w:r>
      <w:fldSimple w:instr=" MERGEFIELD &quot;Client_State&quot; ">
        <w:r w:rsidR="001B342D">
          <w:rPr>
            <w:noProof/>
          </w:rPr>
          <w:t>«Client_State»</w:t>
        </w:r>
      </w:fldSimple>
      <w:r w:rsidRPr="003379DD">
        <w:t xml:space="preserve"> </w:t>
      </w:r>
      <w:fldSimple w:instr=" MERGEFIELD &quot;Client_Zip&quot; ">
        <w:r w:rsidR="001B342D">
          <w:rPr>
            <w:noProof/>
          </w:rPr>
          <w:t>«Client_Zip»</w:t>
        </w:r>
      </w:fldSimple>
    </w:p>
    <w:p w14:paraId="47222F45" w14:textId="77777777" w:rsidR="00C77504" w:rsidRPr="003379DD" w:rsidRDefault="00C77504" w:rsidP="006221D4">
      <w:pPr>
        <w:spacing w:after="0"/>
      </w:pPr>
    </w:p>
    <w:p w14:paraId="057C35BF" w14:textId="77777777" w:rsidR="00C77504" w:rsidRPr="003379DD" w:rsidRDefault="00EB59AA" w:rsidP="006221D4">
      <w:pPr>
        <w:spacing w:after="0"/>
      </w:pPr>
      <w:fldSimple w:instr=" MERGEFIELD &quot;CliFile_Name&quot; ">
        <w:r w:rsidR="001B342D">
          <w:rPr>
            <w:noProof/>
          </w:rPr>
          <w:t>«CliFile_Name»</w:t>
        </w:r>
      </w:fldSimple>
      <w:r w:rsidR="00B038A1" w:rsidRPr="003379DD">
        <w:t xml:space="preserve"> v. </w:t>
      </w:r>
      <w:fldSimple w:instr=" MERGEFIELD &quot;Account_Name_Firstname_First&quot; ">
        <w:r w:rsidR="001B342D">
          <w:rPr>
            <w:noProof/>
          </w:rPr>
          <w:t>«Account_Name_Firstname_First»</w:t>
        </w:r>
      </w:fldSimple>
    </w:p>
    <w:p w14:paraId="0926A566" w14:textId="77777777" w:rsidR="00B038A1" w:rsidRPr="003379DD" w:rsidRDefault="00B038A1" w:rsidP="000C0CD4">
      <w:pPr>
        <w:spacing w:after="0"/>
      </w:pPr>
      <w:r w:rsidRPr="003379DD">
        <w:t xml:space="preserve">Account No. </w:t>
      </w:r>
      <w:fldSimple w:instr=" MERGEFIELD &quot;Client_Ref_Number_Long&quot; ">
        <w:r w:rsidR="001B342D">
          <w:rPr>
            <w:noProof/>
          </w:rPr>
          <w:t>«Client_Ref_Number_Long»</w:t>
        </w:r>
      </w:fldSimple>
      <w:r w:rsidRPr="003379DD">
        <w:t xml:space="preserve"> - AFM File </w:t>
      </w:r>
      <w:r w:rsidR="00037BB9">
        <w:t xml:space="preserve">No. </w:t>
      </w:r>
      <w:fldSimple w:instr=" MERGEFIELD &quot;Account_Number&quot; ">
        <w:r w:rsidR="001B342D">
          <w:rPr>
            <w:noProof/>
          </w:rPr>
          <w:t>«Account_Number»</w:t>
        </w:r>
      </w:fldSimple>
    </w:p>
    <w:p w14:paraId="2AA3F8B2" w14:textId="77777777" w:rsidR="00197105" w:rsidRDefault="00197105" w:rsidP="00197105">
      <w:pPr>
        <w:spacing w:after="0"/>
      </w:pPr>
      <w:r>
        <w:t xml:space="preserve">Placement </w:t>
      </w:r>
      <w:r w:rsidR="00037BB9">
        <w:t>A</w:t>
      </w:r>
      <w:r>
        <w:t xml:space="preserve">mount </w:t>
      </w:r>
      <w:r>
        <w:fldChar w:fldCharType="begin"/>
      </w:r>
      <w:r>
        <w:instrText xml:space="preserve"> MERGEFIELD "Asgnd_Amt_PRINCIPAL_Field_Owing" </w:instrText>
      </w:r>
      <w:r w:rsidR="00B3395C">
        <w:instrText>\# $#,##0.00</w:instrText>
      </w:r>
      <w:r>
        <w:fldChar w:fldCharType="separate"/>
      </w:r>
      <w:r w:rsidR="001B342D">
        <w:rPr>
          <w:noProof/>
        </w:rPr>
        <w:t>«Asgnd_Amt_PRINCIPAL_Field_Owing»</w:t>
      </w:r>
      <w:r>
        <w:fldChar w:fldCharType="end"/>
      </w:r>
    </w:p>
    <w:p w14:paraId="6F8898CE" w14:textId="77777777" w:rsidR="00B038A1" w:rsidRPr="003379DD" w:rsidRDefault="00B038A1" w:rsidP="000C0CD4">
      <w:pPr>
        <w:spacing w:after="0"/>
      </w:pPr>
      <w:r w:rsidRPr="003379DD">
        <w:t xml:space="preserve">Reason for </w:t>
      </w:r>
      <w:r w:rsidR="00037BB9">
        <w:t>C</w:t>
      </w:r>
      <w:r w:rsidR="00AE569B">
        <w:t xml:space="preserve">losure – </w:t>
      </w:r>
      <w:r w:rsidR="00974DE6">
        <w:t>Payment in Full</w:t>
      </w:r>
    </w:p>
    <w:p w14:paraId="665B165D" w14:textId="77777777" w:rsidR="00E76331" w:rsidRDefault="00E76331" w:rsidP="00D23DF7">
      <w:pPr>
        <w:spacing w:after="0"/>
      </w:pPr>
    </w:p>
    <w:p w14:paraId="4F75CD9E" w14:textId="77777777" w:rsidR="000C0CD4" w:rsidRPr="003379DD" w:rsidRDefault="000C0CD4" w:rsidP="00D23DF7">
      <w:pPr>
        <w:spacing w:after="0"/>
      </w:pPr>
      <w:r w:rsidRPr="003379DD">
        <w:t xml:space="preserve">Dear </w:t>
      </w:r>
      <w:fldSimple w:instr=" MERGEFIELD &quot;Client_Contact&quot; ">
        <w:r w:rsidR="001B342D">
          <w:rPr>
            <w:noProof/>
          </w:rPr>
          <w:t>«Client_Contact»</w:t>
        </w:r>
      </w:fldSimple>
      <w:r w:rsidR="00267943" w:rsidRPr="003379DD">
        <w:t>,</w:t>
      </w:r>
    </w:p>
    <w:p w14:paraId="755E0C73" w14:textId="77777777" w:rsidR="000C0CD4" w:rsidRPr="003379DD" w:rsidRDefault="000C0CD4" w:rsidP="00D23DF7">
      <w:pPr>
        <w:spacing w:after="0"/>
      </w:pPr>
    </w:p>
    <w:p w14:paraId="341080C1" w14:textId="77777777" w:rsidR="00E76331" w:rsidRDefault="00267943" w:rsidP="00D23DF7">
      <w:pPr>
        <w:spacing w:after="0"/>
      </w:pPr>
      <w:r w:rsidRPr="003379DD">
        <w:t>Th</w:t>
      </w:r>
      <w:r w:rsidR="00B228FF">
        <w:t>ank you for confirming receipt of the debtor’s payment of</w:t>
      </w:r>
      <w:r w:rsidR="00AE569B">
        <w:t xml:space="preserve"> </w:t>
      </w:r>
      <w:r w:rsidR="00AE569B">
        <w:fldChar w:fldCharType="begin"/>
      </w:r>
      <w:r w:rsidR="00AE569B">
        <w:instrText xml:space="preserve"> MERGEFIELD "Asgnd_Amt_PRINCIPAL_Received" </w:instrText>
      </w:r>
      <w:r w:rsidR="00B3395C">
        <w:instrText>\# $#,##0.00</w:instrText>
      </w:r>
      <w:r w:rsidR="00AE569B">
        <w:fldChar w:fldCharType="separate"/>
      </w:r>
      <w:r w:rsidR="001B342D">
        <w:rPr>
          <w:noProof/>
        </w:rPr>
        <w:t>«Asgnd_Amt_PRINCIPAL_Received»</w:t>
      </w:r>
      <w:r w:rsidR="00AE569B">
        <w:fldChar w:fldCharType="end"/>
      </w:r>
      <w:r w:rsidR="00AE569B">
        <w:t xml:space="preserve"> </w:t>
      </w:r>
      <w:r w:rsidR="00E76331">
        <w:t>to fully resolve the above referenced matter</w:t>
      </w:r>
      <w:r w:rsidR="00B228FF">
        <w:t>.  We are pleased we could assist you in recovering payment.  Our accounting department will post the payment on our end and send you an invoice for our fee.  Our file is now closed as paid in full</w:t>
      </w:r>
      <w:r w:rsidR="00E76331">
        <w:t>.</w:t>
      </w:r>
    </w:p>
    <w:p w14:paraId="78283205" w14:textId="77777777" w:rsidR="00301E4D" w:rsidRPr="003379DD" w:rsidRDefault="00301E4D" w:rsidP="00D23DF7">
      <w:pPr>
        <w:spacing w:after="0"/>
      </w:pPr>
    </w:p>
    <w:p w14:paraId="3913D5B7" w14:textId="77777777" w:rsidR="00D23DF7" w:rsidRDefault="00B228FF" w:rsidP="00D23DF7">
      <w:pPr>
        <w:spacing w:after="0"/>
      </w:pPr>
      <w:r>
        <w:t xml:space="preserve">Thank you for the chance to assist with your collection efforts.  </w:t>
      </w:r>
      <w:r w:rsidR="00301E4D" w:rsidRPr="003379DD">
        <w:t xml:space="preserve">We look forward to assisting </w:t>
      </w:r>
      <w:r>
        <w:t xml:space="preserve">you </w:t>
      </w:r>
      <w:r w:rsidR="00301E4D" w:rsidRPr="003379DD">
        <w:t>on future matters.</w:t>
      </w:r>
    </w:p>
    <w:p w14:paraId="48FA9689" w14:textId="77777777" w:rsidR="00301E4D" w:rsidRPr="003379DD" w:rsidRDefault="00301E4D" w:rsidP="00D23DF7">
      <w:pPr>
        <w:spacing w:after="0"/>
      </w:pPr>
    </w:p>
    <w:p w14:paraId="506DE36E" w14:textId="77777777" w:rsidR="00D633AB" w:rsidRDefault="00D633AB" w:rsidP="00D633AB">
      <w:pPr>
        <w:spacing w:after="0"/>
      </w:pPr>
      <w:r>
        <w:t>Very truly yours,</w:t>
      </w:r>
    </w:p>
    <w:p w14:paraId="22BACEC0" w14:textId="77777777" w:rsidR="00D633AB" w:rsidRDefault="00D633AB" w:rsidP="00D633AB">
      <w:pPr>
        <w:spacing w:after="0"/>
      </w:pPr>
    </w:p>
    <w:p w14:paraId="739A62C7" w14:textId="77777777" w:rsidR="00D633AB" w:rsidRDefault="00D633AB" w:rsidP="00D633AB">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1B342D">
        <w:rPr>
          <w:rFonts w:ascii="Freestyle Script" w:hAnsi="Freestyle Script"/>
          <w:noProof/>
          <w:sz w:val="40"/>
          <w:szCs w:val="40"/>
        </w:rPr>
        <w:t>«COLLECTOR_NAME_SIGNATURE»</w:t>
      </w:r>
      <w:r>
        <w:rPr>
          <w:rFonts w:ascii="Freestyle Script" w:hAnsi="Freestyle Script"/>
          <w:sz w:val="40"/>
          <w:szCs w:val="40"/>
        </w:rPr>
        <w:fldChar w:fldCharType="end"/>
      </w:r>
    </w:p>
    <w:p w14:paraId="04CC73FE" w14:textId="77777777" w:rsidR="00D633AB" w:rsidRDefault="00D633AB" w:rsidP="00D633AB">
      <w:pPr>
        <w:spacing w:after="0"/>
      </w:pPr>
    </w:p>
    <w:p w14:paraId="328A88F4" w14:textId="77777777" w:rsidR="00D633AB" w:rsidRDefault="00D633AB" w:rsidP="00D633AB">
      <w:pPr>
        <w:spacing w:after="0"/>
      </w:pPr>
      <w:fldSimple w:instr=" MERGEFIELD &quot;Collector_Pseudonym&quot; ">
        <w:r w:rsidR="001B342D">
          <w:rPr>
            <w:noProof/>
          </w:rPr>
          <w:t>«Collector_Pseudonym»</w:t>
        </w:r>
      </w:fldSimple>
    </w:p>
    <w:p w14:paraId="07B4BC88" w14:textId="77777777" w:rsidR="00850D9D" w:rsidRDefault="00D633AB" w:rsidP="00D633AB">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1588" w14:textId="77777777" w:rsidR="00A32312" w:rsidRDefault="00A32312" w:rsidP="002950AA">
      <w:pPr>
        <w:spacing w:after="0" w:line="240" w:lineRule="auto"/>
      </w:pPr>
      <w:r>
        <w:separator/>
      </w:r>
    </w:p>
  </w:endnote>
  <w:endnote w:type="continuationSeparator" w:id="0">
    <w:p w14:paraId="4D55DCDA" w14:textId="77777777" w:rsidR="00A32312" w:rsidRDefault="00A32312"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A66D" w14:textId="77777777" w:rsidR="00994CF7" w:rsidRDefault="00994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DE0E" w14:textId="77777777" w:rsidR="00301E4D" w:rsidRDefault="00994CF7">
    <w:pPr>
      <w:pStyle w:val="Footer"/>
    </w:pPr>
    <w:r>
      <w:pict w14:anchorId="2C0A4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0CDB" w14:textId="77777777" w:rsidR="00994CF7" w:rsidRDefault="00994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0B71D" w14:textId="77777777" w:rsidR="00A32312" w:rsidRDefault="00A32312" w:rsidP="002950AA">
      <w:pPr>
        <w:spacing w:after="0" w:line="240" w:lineRule="auto"/>
      </w:pPr>
      <w:r>
        <w:separator/>
      </w:r>
    </w:p>
  </w:footnote>
  <w:footnote w:type="continuationSeparator" w:id="0">
    <w:p w14:paraId="4A3F7D74" w14:textId="77777777" w:rsidR="00A32312" w:rsidRDefault="00A32312"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1B71" w14:textId="77777777" w:rsidR="00994CF7" w:rsidRDefault="00994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5E2B" w14:textId="77777777" w:rsidR="00301E4D" w:rsidRDefault="00301E4D">
    <w:pPr>
      <w:pStyle w:val="Header"/>
    </w:pPr>
    <w:r>
      <w:rPr>
        <w:noProof/>
      </w:rPr>
      <w:pict w14:anchorId="63DCF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0719" w14:textId="77777777" w:rsidR="00994CF7" w:rsidRDefault="00994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9276928">
    <w:abstractNumId w:val="0"/>
  </w:num>
  <w:num w:numId="2" w16cid:durableId="2039771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42D"/>
    <w:rsid w:val="00037BB9"/>
    <w:rsid w:val="000563FC"/>
    <w:rsid w:val="000A276F"/>
    <w:rsid w:val="000B5F11"/>
    <w:rsid w:val="000C0CD4"/>
    <w:rsid w:val="000C1B50"/>
    <w:rsid w:val="000E025E"/>
    <w:rsid w:val="00117A95"/>
    <w:rsid w:val="00190A4F"/>
    <w:rsid w:val="001938B7"/>
    <w:rsid w:val="00197105"/>
    <w:rsid w:val="001B342D"/>
    <w:rsid w:val="001E1E34"/>
    <w:rsid w:val="001F74B7"/>
    <w:rsid w:val="00206B61"/>
    <w:rsid w:val="00261D1E"/>
    <w:rsid w:val="00267943"/>
    <w:rsid w:val="00267A86"/>
    <w:rsid w:val="002950AA"/>
    <w:rsid w:val="002D3171"/>
    <w:rsid w:val="002F485A"/>
    <w:rsid w:val="00301E4D"/>
    <w:rsid w:val="003379DD"/>
    <w:rsid w:val="003A6A86"/>
    <w:rsid w:val="003E1EF5"/>
    <w:rsid w:val="003F4AB2"/>
    <w:rsid w:val="00446FB7"/>
    <w:rsid w:val="00466E5D"/>
    <w:rsid w:val="004944E2"/>
    <w:rsid w:val="004A2D65"/>
    <w:rsid w:val="004A63B9"/>
    <w:rsid w:val="005158C6"/>
    <w:rsid w:val="00560D81"/>
    <w:rsid w:val="00584721"/>
    <w:rsid w:val="005C7E99"/>
    <w:rsid w:val="005D13BA"/>
    <w:rsid w:val="0060167F"/>
    <w:rsid w:val="006221D4"/>
    <w:rsid w:val="0066754A"/>
    <w:rsid w:val="00680602"/>
    <w:rsid w:val="006F0CB2"/>
    <w:rsid w:val="00733117"/>
    <w:rsid w:val="007D3F31"/>
    <w:rsid w:val="007D60C6"/>
    <w:rsid w:val="008231BB"/>
    <w:rsid w:val="00850D9D"/>
    <w:rsid w:val="00851C51"/>
    <w:rsid w:val="008B5CF8"/>
    <w:rsid w:val="009054B3"/>
    <w:rsid w:val="00963B28"/>
    <w:rsid w:val="00974DE6"/>
    <w:rsid w:val="00994CF7"/>
    <w:rsid w:val="009A0AD2"/>
    <w:rsid w:val="009A1B72"/>
    <w:rsid w:val="009B46FD"/>
    <w:rsid w:val="009C4125"/>
    <w:rsid w:val="009C4F01"/>
    <w:rsid w:val="00A32312"/>
    <w:rsid w:val="00A65B6A"/>
    <w:rsid w:val="00A85E0D"/>
    <w:rsid w:val="00A86E1E"/>
    <w:rsid w:val="00AB7583"/>
    <w:rsid w:val="00AD579E"/>
    <w:rsid w:val="00AE569B"/>
    <w:rsid w:val="00AF738F"/>
    <w:rsid w:val="00B038A1"/>
    <w:rsid w:val="00B228FF"/>
    <w:rsid w:val="00B3395C"/>
    <w:rsid w:val="00B9324C"/>
    <w:rsid w:val="00BA5C55"/>
    <w:rsid w:val="00C12B2D"/>
    <w:rsid w:val="00C204E8"/>
    <w:rsid w:val="00C23317"/>
    <w:rsid w:val="00C32C60"/>
    <w:rsid w:val="00C45C73"/>
    <w:rsid w:val="00C77504"/>
    <w:rsid w:val="00CD19FC"/>
    <w:rsid w:val="00CD7041"/>
    <w:rsid w:val="00D23DF7"/>
    <w:rsid w:val="00D443C8"/>
    <w:rsid w:val="00D47A99"/>
    <w:rsid w:val="00D633AB"/>
    <w:rsid w:val="00D8487E"/>
    <w:rsid w:val="00D914AB"/>
    <w:rsid w:val="00E43D23"/>
    <w:rsid w:val="00E76331"/>
    <w:rsid w:val="00EB59AA"/>
    <w:rsid w:val="00EF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D4F06"/>
  <w15:chartTrackingRefBased/>
  <w15:docId w15:val="{05639526-50AB-47DA-A6C5-A9A1B112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909">
      <w:bodyDiv w:val="1"/>
      <w:marLeft w:val="0"/>
      <w:marRight w:val="0"/>
      <w:marTop w:val="0"/>
      <w:marBottom w:val="0"/>
      <w:divBdr>
        <w:top w:val="none" w:sz="0" w:space="0" w:color="auto"/>
        <w:left w:val="none" w:sz="0" w:space="0" w:color="auto"/>
        <w:bottom w:val="none" w:sz="0" w:space="0" w:color="auto"/>
        <w:right w:val="none" w:sz="0" w:space="0" w:color="auto"/>
      </w:divBdr>
    </w:div>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1012418934">
      <w:bodyDiv w:val="1"/>
      <w:marLeft w:val="0"/>
      <w:marRight w:val="0"/>
      <w:marTop w:val="0"/>
      <w:marBottom w:val="0"/>
      <w:divBdr>
        <w:top w:val="none" w:sz="0" w:space="0" w:color="auto"/>
        <w:left w:val="none" w:sz="0" w:space="0" w:color="auto"/>
        <w:bottom w:val="none" w:sz="0" w:space="0" w:color="auto"/>
        <w:right w:val="none" w:sz="0" w:space="0" w:color="auto"/>
      </w:divBdr>
    </w:div>
    <w:div w:id="1792674107">
      <w:bodyDiv w:val="1"/>
      <w:marLeft w:val="0"/>
      <w:marRight w:val="0"/>
      <w:marTop w:val="0"/>
      <w:marBottom w:val="0"/>
      <w:divBdr>
        <w:top w:val="none" w:sz="0" w:space="0" w:color="auto"/>
        <w:left w:val="none" w:sz="0" w:space="0" w:color="auto"/>
        <w:bottom w:val="none" w:sz="0" w:space="0" w:color="auto"/>
        <w:right w:val="none" w:sz="0" w:space="0" w:color="auto"/>
      </w:divBdr>
    </w:div>
    <w:div w:id="21432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CO-A018.dot</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2021-03-30T16:51:00Z</cp:lastPrinted>
  <dcterms:created xsi:type="dcterms:W3CDTF">2023-07-16T23:32:00Z</dcterms:created>
  <dcterms:modified xsi:type="dcterms:W3CDTF">2023-07-16T23:32:00Z</dcterms:modified>
</cp:coreProperties>
</file>