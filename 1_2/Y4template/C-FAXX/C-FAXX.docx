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CF359" w14:textId="77777777" w:rsidR="00E37D07" w:rsidRPr="00E52A97" w:rsidRDefault="00E37D07" w:rsidP="00E37D07">
      <w:pPr>
        <w:jc w:val="center"/>
        <w:rPr>
          <w:b/>
        </w:rPr>
      </w:pPr>
      <w:r w:rsidRPr="00E52A97">
        <w:rPr>
          <w:b/>
        </w:rPr>
        <w:t>F</w:t>
      </w:r>
      <w:r w:rsidR="0091266C" w:rsidRPr="00E52A97">
        <w:rPr>
          <w:b/>
        </w:rPr>
        <w:t>acsimile Transmission</w:t>
      </w:r>
    </w:p>
    <w:p w14:paraId="338053A8" w14:textId="77777777" w:rsidR="00E37D07" w:rsidRPr="00E52A97" w:rsidRDefault="00E37D07"/>
    <w:p w14:paraId="5D1621F5" w14:textId="77777777" w:rsidR="00446FB7" w:rsidRPr="00E52A97" w:rsidRDefault="006221D4">
      <w:fldSimple w:instr=" MERGEFIELD &quot;Todays_Date_MMMM_DD_YYYY&quot; ">
        <w:r w:rsidR="007F458D">
          <w:rPr>
            <w:noProof/>
          </w:rPr>
          <w:t>«Todays_Date_MMMM_DD_YYYY»</w:t>
        </w:r>
      </w:fldSimple>
    </w:p>
    <w:p w14:paraId="35218A3F" w14:textId="77777777" w:rsidR="00ED5DFC" w:rsidRPr="00E52A97" w:rsidRDefault="00ED5DFC" w:rsidP="006221D4">
      <w:pPr>
        <w:spacing w:after="0"/>
        <w:rPr>
          <w:b/>
        </w:rPr>
      </w:pPr>
    </w:p>
    <w:p w14:paraId="62C16F59" w14:textId="77777777" w:rsidR="00E37D07" w:rsidRPr="00E52A97" w:rsidRDefault="007C2AD2" w:rsidP="006221D4">
      <w:pPr>
        <w:spacing w:after="0"/>
        <w:rPr>
          <w:bCs/>
        </w:rPr>
      </w:pPr>
      <w:r w:rsidRPr="00E52A97">
        <w:rPr>
          <w:bCs/>
        </w:rPr>
        <w:t>To:</w:t>
      </w:r>
      <w:r w:rsidR="00E37D07" w:rsidRPr="00E52A97">
        <w:rPr>
          <w:bCs/>
        </w:rPr>
        <w:tab/>
      </w:r>
      <w:r w:rsidR="00E52A97">
        <w:rPr>
          <w:bCs/>
        </w:rPr>
        <w:tab/>
      </w:r>
      <w:r w:rsidR="00E52A97">
        <w:rPr>
          <w:bCs/>
        </w:rPr>
        <w:tab/>
      </w:r>
      <w:r w:rsidR="00E37D07" w:rsidRPr="00E52A97">
        <w:rPr>
          <w:bCs/>
        </w:rPr>
        <w:fldChar w:fldCharType="begin"/>
      </w:r>
      <w:r w:rsidR="00E37D07" w:rsidRPr="00E52A97">
        <w:rPr>
          <w:bCs/>
        </w:rPr>
        <w:instrText xml:space="preserve"> MERGEFIELD "Field1_From_LtrRequest" </w:instrText>
      </w:r>
      <w:r w:rsidR="00E37D07" w:rsidRPr="00E52A97">
        <w:rPr>
          <w:bCs/>
        </w:rPr>
        <w:fldChar w:fldCharType="separate"/>
      </w:r>
      <w:r w:rsidR="007F458D">
        <w:rPr>
          <w:bCs/>
          <w:noProof/>
        </w:rPr>
        <w:t>«Field1_From_LtrRequest»</w:t>
      </w:r>
      <w:r w:rsidR="00E37D07" w:rsidRPr="00E52A97">
        <w:rPr>
          <w:bCs/>
        </w:rPr>
        <w:fldChar w:fldCharType="end"/>
      </w:r>
    </w:p>
    <w:p w14:paraId="31D988B8" w14:textId="77777777" w:rsidR="00E37D07" w:rsidRPr="00E52A97" w:rsidRDefault="00E37D07" w:rsidP="00E37D07">
      <w:pPr>
        <w:spacing w:after="0"/>
        <w:rPr>
          <w:bCs/>
        </w:rPr>
      </w:pPr>
    </w:p>
    <w:p w14:paraId="015EB717" w14:textId="77777777" w:rsidR="00E37D07" w:rsidRPr="00E52A97" w:rsidRDefault="007C2AD2" w:rsidP="00E37D07">
      <w:pPr>
        <w:spacing w:after="0"/>
        <w:rPr>
          <w:bCs/>
        </w:rPr>
      </w:pPr>
      <w:r w:rsidRPr="00E52A97">
        <w:rPr>
          <w:bCs/>
        </w:rPr>
        <w:t xml:space="preserve">Fax </w:t>
      </w:r>
      <w:r w:rsidR="00E52A97">
        <w:rPr>
          <w:bCs/>
        </w:rPr>
        <w:t>No.</w:t>
      </w:r>
      <w:r w:rsidR="00E37D07" w:rsidRPr="00E52A97">
        <w:rPr>
          <w:bCs/>
        </w:rPr>
        <w:tab/>
      </w:r>
      <w:r w:rsidR="00E52A97">
        <w:rPr>
          <w:bCs/>
        </w:rPr>
        <w:tab/>
      </w:r>
      <w:r w:rsidR="00E52A97">
        <w:rPr>
          <w:bCs/>
        </w:rPr>
        <w:tab/>
      </w:r>
      <w:r w:rsidR="00E37D07" w:rsidRPr="00E52A97">
        <w:rPr>
          <w:bCs/>
        </w:rPr>
        <w:fldChar w:fldCharType="begin"/>
      </w:r>
      <w:r w:rsidR="00E37D07" w:rsidRPr="00E52A97">
        <w:rPr>
          <w:bCs/>
        </w:rPr>
        <w:instrText xml:space="preserve"> MERGEFIELD "Field2_From_LtrRequest" </w:instrText>
      </w:r>
      <w:r w:rsidR="00E37D07" w:rsidRPr="00E52A97">
        <w:rPr>
          <w:bCs/>
        </w:rPr>
        <w:fldChar w:fldCharType="separate"/>
      </w:r>
      <w:r w:rsidR="007F458D">
        <w:rPr>
          <w:bCs/>
          <w:noProof/>
        </w:rPr>
        <w:t>«Field2_From_LtrRequest»</w:t>
      </w:r>
      <w:r w:rsidR="00E37D07" w:rsidRPr="00E52A97">
        <w:rPr>
          <w:bCs/>
        </w:rPr>
        <w:fldChar w:fldCharType="end"/>
      </w:r>
    </w:p>
    <w:p w14:paraId="29A2A255" w14:textId="77777777" w:rsidR="00E37D07" w:rsidRPr="00E52A97" w:rsidRDefault="00E37D07" w:rsidP="00E37D07">
      <w:pPr>
        <w:spacing w:after="0"/>
        <w:rPr>
          <w:bCs/>
        </w:rPr>
      </w:pPr>
    </w:p>
    <w:p w14:paraId="5F3A5A77" w14:textId="77777777" w:rsidR="00E52A97" w:rsidRDefault="00E52A97" w:rsidP="00E52A97">
      <w:pPr>
        <w:spacing w:after="0"/>
        <w:rPr>
          <w:bCs/>
        </w:rPr>
      </w:pPr>
      <w:r>
        <w:rPr>
          <w:bCs/>
        </w:rPr>
        <w:t>Debtor:</w:t>
      </w:r>
      <w:r>
        <w:rPr>
          <w:bCs/>
        </w:rPr>
        <w:tab/>
      </w:r>
      <w:r>
        <w:rPr>
          <w:bCs/>
        </w:rPr>
        <w:tab/>
      </w:r>
      <w:r>
        <w:rPr>
          <w:bCs/>
        </w:rPr>
        <w:tab/>
      </w:r>
      <w:fldSimple w:instr=" MERGEFIELD &quot;Account_Name_Firstname_First&quot; ">
        <w:r w:rsidR="007F458D">
          <w:rPr>
            <w:noProof/>
          </w:rPr>
          <w:t>«Account_Name_Firstname_First»</w:t>
        </w:r>
      </w:fldSimple>
    </w:p>
    <w:p w14:paraId="5CAD666D" w14:textId="77777777" w:rsidR="00E52A97" w:rsidRDefault="00E52A97" w:rsidP="00E52A97">
      <w:pPr>
        <w:spacing w:after="0"/>
        <w:rPr>
          <w:bCs/>
        </w:rPr>
      </w:pPr>
      <w:r>
        <w:rPr>
          <w:bCs/>
        </w:rPr>
        <w:t>Your Reference No.</w:t>
      </w:r>
      <w:r>
        <w:rPr>
          <w:bCs/>
        </w:rPr>
        <w:tab/>
      </w:r>
      <w:r>
        <w:rPr>
          <w:bCs/>
        </w:rPr>
        <w:fldChar w:fldCharType="begin"/>
      </w:r>
      <w:r>
        <w:rPr>
          <w:bCs/>
        </w:rPr>
        <w:instrText xml:space="preserve"> MERGEFIELD "Client_Ref_Number_Long" </w:instrText>
      </w:r>
      <w:r>
        <w:rPr>
          <w:bCs/>
        </w:rPr>
        <w:fldChar w:fldCharType="separate"/>
      </w:r>
      <w:r w:rsidR="007F458D">
        <w:rPr>
          <w:bCs/>
          <w:noProof/>
        </w:rPr>
        <w:t>«Client_Ref_Number_Long»</w:t>
      </w:r>
      <w:r>
        <w:rPr>
          <w:bCs/>
        </w:rPr>
        <w:fldChar w:fldCharType="end"/>
      </w:r>
    </w:p>
    <w:p w14:paraId="033F4801" w14:textId="77777777" w:rsidR="00E52A97" w:rsidRDefault="00E52A97" w:rsidP="00E52A97">
      <w:pPr>
        <w:spacing w:after="0"/>
        <w:rPr>
          <w:bCs/>
        </w:rPr>
      </w:pPr>
      <w:r>
        <w:rPr>
          <w:bCs/>
        </w:rPr>
        <w:t>AFM File No.</w:t>
      </w:r>
      <w:r>
        <w:rPr>
          <w:bCs/>
        </w:rPr>
        <w:tab/>
      </w:r>
      <w:r>
        <w:rPr>
          <w:bCs/>
        </w:rPr>
        <w:tab/>
      </w:r>
      <w:r>
        <w:rPr>
          <w:bCs/>
        </w:rPr>
        <w:fldChar w:fldCharType="begin"/>
      </w:r>
      <w:r>
        <w:rPr>
          <w:bCs/>
        </w:rPr>
        <w:instrText xml:space="preserve"> MERGEFIELD "Account_Number" </w:instrText>
      </w:r>
      <w:r>
        <w:rPr>
          <w:bCs/>
        </w:rPr>
        <w:fldChar w:fldCharType="separate"/>
      </w:r>
      <w:r w:rsidR="007F458D">
        <w:rPr>
          <w:bCs/>
          <w:noProof/>
        </w:rPr>
        <w:t>«Account_Number»</w:t>
      </w:r>
      <w:r>
        <w:rPr>
          <w:bCs/>
        </w:rPr>
        <w:fldChar w:fldCharType="end"/>
      </w:r>
      <w:r>
        <w:rPr>
          <w:bCs/>
        </w:rPr>
        <w:t>-</w:t>
      </w:r>
      <w:r>
        <w:rPr>
          <w:bCs/>
        </w:rPr>
        <w:fldChar w:fldCharType="begin"/>
      </w:r>
      <w:r>
        <w:rPr>
          <w:bCs/>
        </w:rPr>
        <w:instrText xml:space="preserve"> MERGEFIELD "Desk" </w:instrText>
      </w:r>
      <w:r>
        <w:rPr>
          <w:bCs/>
        </w:rPr>
        <w:fldChar w:fldCharType="separate"/>
      </w:r>
      <w:r w:rsidR="007F458D">
        <w:rPr>
          <w:bCs/>
          <w:noProof/>
        </w:rPr>
        <w:t>«Desk»</w:t>
      </w:r>
      <w:r>
        <w:rPr>
          <w:bCs/>
        </w:rPr>
        <w:fldChar w:fldCharType="end"/>
      </w:r>
    </w:p>
    <w:p w14:paraId="2DBA1120" w14:textId="77777777" w:rsidR="006146F8" w:rsidRPr="00E52A97" w:rsidRDefault="006146F8" w:rsidP="006221D4">
      <w:pPr>
        <w:spacing w:after="0"/>
        <w:rPr>
          <w:b/>
        </w:rPr>
      </w:pPr>
    </w:p>
    <w:p w14:paraId="562FCC65" w14:textId="77777777" w:rsidR="006146F8" w:rsidRPr="00E52A97" w:rsidRDefault="006146F8" w:rsidP="006221D4">
      <w:pPr>
        <w:spacing w:after="0"/>
        <w:rPr>
          <w:b/>
        </w:rPr>
      </w:pPr>
      <w:r w:rsidRPr="00E52A97">
        <w:rPr>
          <w:b/>
        </w:rPr>
        <w:t>-------------------------------------------------------------------------------------------------------------------------------</w:t>
      </w:r>
    </w:p>
    <w:p w14:paraId="02C13262" w14:textId="77777777" w:rsidR="006146F8" w:rsidRPr="00E52A97" w:rsidRDefault="006146F8" w:rsidP="006221D4">
      <w:pPr>
        <w:spacing w:after="0"/>
      </w:pPr>
    </w:p>
    <w:p w14:paraId="48B69E76" w14:textId="77777777" w:rsidR="00FB13DD" w:rsidRDefault="00FB13DD" w:rsidP="00FB13DD">
      <w:pPr>
        <w:spacing w:after="0"/>
      </w:pPr>
      <w:r>
        <w:t xml:space="preserve">Dear </w:t>
      </w:r>
      <w:r w:rsidRPr="00E52A97">
        <w:rPr>
          <w:bCs/>
        </w:rPr>
        <w:fldChar w:fldCharType="begin"/>
      </w:r>
      <w:r w:rsidRPr="00E52A97">
        <w:rPr>
          <w:bCs/>
        </w:rPr>
        <w:instrText xml:space="preserve"> MERGEFIELD "Field1_From_LtrRequest" </w:instrText>
      </w:r>
      <w:r w:rsidRPr="00E52A97">
        <w:rPr>
          <w:bCs/>
        </w:rPr>
        <w:fldChar w:fldCharType="separate"/>
      </w:r>
      <w:r w:rsidR="007F458D">
        <w:rPr>
          <w:bCs/>
          <w:noProof/>
        </w:rPr>
        <w:t>«Field1_From_LtrRequest»</w:t>
      </w:r>
      <w:r w:rsidRPr="00E52A97">
        <w:rPr>
          <w:bCs/>
        </w:rPr>
        <w:fldChar w:fldCharType="end"/>
      </w:r>
      <w:r>
        <w:t>,</w:t>
      </w:r>
    </w:p>
    <w:p w14:paraId="20E9EBF0" w14:textId="77777777" w:rsidR="006146F8" w:rsidRPr="00E52A97" w:rsidRDefault="006146F8" w:rsidP="006221D4">
      <w:pPr>
        <w:spacing w:after="0"/>
      </w:pPr>
    </w:p>
    <w:p w14:paraId="490D2337" w14:textId="77777777" w:rsidR="006146F8" w:rsidRPr="00E52A97" w:rsidRDefault="00564AED" w:rsidP="00E27BEB">
      <w:pPr>
        <w:spacing w:after="0"/>
        <w:jc w:val="both"/>
      </w:pPr>
      <w:fldSimple w:instr=" MERGEFIELD &quot;X1003_XS_TEXT_FOR_CUDOCS&quot; ">
        <w:r w:rsidR="007F458D">
          <w:rPr>
            <w:noProof/>
          </w:rPr>
          <w:t>«X1003_XS_TEXT_FOR_CUDOCS»</w:t>
        </w:r>
      </w:fldSimple>
    </w:p>
    <w:p w14:paraId="180CC455" w14:textId="77777777" w:rsidR="003B6BFF" w:rsidRPr="00E52A97" w:rsidRDefault="003B6BFF" w:rsidP="006221D4">
      <w:pPr>
        <w:spacing w:after="0"/>
      </w:pPr>
    </w:p>
    <w:p w14:paraId="3CD4B211" w14:textId="77777777" w:rsidR="00FB13DD" w:rsidRDefault="00FB13DD" w:rsidP="00FB13DD">
      <w:pPr>
        <w:spacing w:after="0"/>
      </w:pPr>
      <w:r>
        <w:t>Very truly yours,</w:t>
      </w:r>
    </w:p>
    <w:p w14:paraId="46C01110" w14:textId="77777777" w:rsidR="00FB13DD" w:rsidRDefault="00FB13DD" w:rsidP="00FB13DD">
      <w:pPr>
        <w:spacing w:after="0"/>
      </w:pPr>
    </w:p>
    <w:p w14:paraId="515B7950" w14:textId="77777777" w:rsidR="00FB13DD" w:rsidRDefault="00FB13DD" w:rsidP="00FB13DD">
      <w:pPr>
        <w:spacing w:after="0"/>
        <w:rPr>
          <w:rFonts w:ascii="Freestyle Script" w:hAnsi="Freestyle Script"/>
          <w:sz w:val="40"/>
          <w:szCs w:val="40"/>
        </w:rPr>
      </w:pPr>
      <w:r>
        <w:rPr>
          <w:rFonts w:ascii="Freestyle Script" w:hAnsi="Freestyle Script"/>
          <w:sz w:val="40"/>
          <w:szCs w:val="40"/>
        </w:rPr>
        <w:fldChar w:fldCharType="begin"/>
      </w:r>
      <w:r>
        <w:rPr>
          <w:rFonts w:ascii="Freestyle Script" w:hAnsi="Freestyle Script"/>
          <w:sz w:val="40"/>
          <w:szCs w:val="40"/>
        </w:rPr>
        <w:instrText xml:space="preserve"> MERGEFIELD "COLLECTOR_NAME_SIGNATURE" </w:instrText>
      </w:r>
      <w:r>
        <w:rPr>
          <w:rFonts w:ascii="Freestyle Script" w:hAnsi="Freestyle Script"/>
          <w:sz w:val="40"/>
          <w:szCs w:val="40"/>
        </w:rPr>
        <w:fldChar w:fldCharType="separate"/>
      </w:r>
      <w:r w:rsidR="007F458D">
        <w:rPr>
          <w:rFonts w:ascii="Freestyle Script" w:hAnsi="Freestyle Script"/>
          <w:noProof/>
          <w:sz w:val="40"/>
          <w:szCs w:val="40"/>
        </w:rPr>
        <w:t>«COLLECTOR_NAME_SIGNATURE»</w:t>
      </w:r>
      <w:r>
        <w:rPr>
          <w:rFonts w:ascii="Freestyle Script" w:hAnsi="Freestyle Script"/>
          <w:sz w:val="40"/>
          <w:szCs w:val="40"/>
        </w:rPr>
        <w:fldChar w:fldCharType="end"/>
      </w:r>
    </w:p>
    <w:p w14:paraId="3D49DE7C" w14:textId="77777777" w:rsidR="00FB13DD" w:rsidRDefault="00FB13DD" w:rsidP="00FB13DD">
      <w:pPr>
        <w:spacing w:after="0"/>
      </w:pPr>
    </w:p>
    <w:p w14:paraId="55E90E84" w14:textId="77777777" w:rsidR="00FB13DD" w:rsidRDefault="00FB13DD" w:rsidP="00FB13DD">
      <w:pPr>
        <w:spacing w:after="0"/>
      </w:pPr>
      <w:fldSimple w:instr=" MERGEFIELD &quot;Collector_Pseudonym&quot; ">
        <w:r w:rsidR="007F458D">
          <w:rPr>
            <w:noProof/>
          </w:rPr>
          <w:t>«Collector_Pseudonym»</w:t>
        </w:r>
      </w:fldSimple>
    </w:p>
    <w:p w14:paraId="68DEC521" w14:textId="77777777" w:rsidR="00FB13DD" w:rsidRDefault="00FB13DD" w:rsidP="00FB13DD">
      <w:pPr>
        <w:spacing w:after="0"/>
      </w:pPr>
      <w:r>
        <w:t>American Financial Management, Inc.</w:t>
      </w:r>
    </w:p>
    <w:p w14:paraId="453D6166" w14:textId="77777777" w:rsidR="003B6BFF" w:rsidRPr="00E52A97" w:rsidRDefault="003B6BFF" w:rsidP="006221D4">
      <w:pPr>
        <w:spacing w:after="0"/>
      </w:pPr>
    </w:p>
    <w:p w14:paraId="5ECE5ACC" w14:textId="77777777" w:rsidR="006D305C" w:rsidRPr="00993057" w:rsidRDefault="006D305C" w:rsidP="00993057">
      <w:pPr>
        <w:spacing w:after="0" w:line="240" w:lineRule="auto"/>
        <w:contextualSpacing/>
        <w:rPr>
          <w:b/>
          <w:sz w:val="14"/>
          <w:szCs w:val="14"/>
        </w:rPr>
      </w:pPr>
      <w:r w:rsidRPr="006D305C">
        <w:rPr>
          <w:rFonts w:eastAsia="Times New Roman"/>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sidRPr="006D305C">
        <w:rPr>
          <w:rFonts w:eastAsia="Times New Roman"/>
          <w:noProof/>
          <w:sz w:val="14"/>
          <w:szCs w:val="14"/>
          <w:u w:val="single"/>
        </w:rPr>
        <w:t>strictly prohibited</w:t>
      </w:r>
      <w:r w:rsidRPr="006D305C">
        <w:rPr>
          <w:rFonts w:eastAsia="Times New Roman"/>
          <w:noProof/>
          <w:sz w:val="14"/>
          <w:szCs w:val="14"/>
        </w:rPr>
        <w:t>.  If you received this transmittal in error, please call the sender immediately to arrange for the return of this letter.</w:t>
      </w:r>
    </w:p>
    <w:sectPr w:rsidR="006D305C" w:rsidRPr="00993057" w:rsidSect="007D60C6">
      <w:headerReference w:type="even" r:id="rId7"/>
      <w:headerReference w:type="default" r:id="rId8"/>
      <w:footerReference w:type="even" r:id="rId9"/>
      <w:footerReference w:type="default" r:id="rId10"/>
      <w:headerReference w:type="first" r:id="rId11"/>
      <w:footerReference w:type="first" r:id="rId12"/>
      <w:pgSz w:w="12240" w:h="15840"/>
      <w:pgMar w:top="2837"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538A7" w14:textId="77777777" w:rsidR="00141431" w:rsidRDefault="00141431" w:rsidP="002950AA">
      <w:pPr>
        <w:spacing w:after="0" w:line="240" w:lineRule="auto"/>
      </w:pPr>
      <w:r>
        <w:separator/>
      </w:r>
    </w:p>
  </w:endnote>
  <w:endnote w:type="continuationSeparator" w:id="0">
    <w:p w14:paraId="197BDED7" w14:textId="77777777" w:rsidR="00141431" w:rsidRDefault="00141431" w:rsidP="00295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131D5" w14:textId="77777777" w:rsidR="007C0D2A" w:rsidRDefault="007C0D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9A5D3" w14:textId="77777777" w:rsidR="00C77504" w:rsidRDefault="007C0D2A">
    <w:pPr>
      <w:pStyle w:val="Footer"/>
    </w:pPr>
    <w:r>
      <w:pict w14:anchorId="7172BE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2.6pt">
          <v:imagedata r:id="rId1" o:titl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EA510" w14:textId="77777777" w:rsidR="007C0D2A" w:rsidRDefault="007C0D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9C77F" w14:textId="77777777" w:rsidR="00141431" w:rsidRDefault="00141431" w:rsidP="002950AA">
      <w:pPr>
        <w:spacing w:after="0" w:line="240" w:lineRule="auto"/>
      </w:pPr>
      <w:r>
        <w:separator/>
      </w:r>
    </w:p>
  </w:footnote>
  <w:footnote w:type="continuationSeparator" w:id="0">
    <w:p w14:paraId="0691BCBD" w14:textId="77777777" w:rsidR="00141431" w:rsidRDefault="00141431" w:rsidP="002950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7CF3E" w14:textId="77777777" w:rsidR="007C0D2A" w:rsidRDefault="007C0D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42EC4" w14:textId="77777777" w:rsidR="00C77504" w:rsidRDefault="00C77504">
    <w:pPr>
      <w:pStyle w:val="Header"/>
    </w:pPr>
    <w:r>
      <w:rPr>
        <w:noProof/>
      </w:rPr>
      <w:pict w14:anchorId="4B4ABF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5" type="#_x0000_t75" style="position:absolute;margin-left:-71.5pt;margin-top:-35.5pt;width:192.25pt;height:95.75pt;z-index:-1;visibility:visible;mso-width-relative:margin;mso-height-relative:margin">
          <v:imagedata r:id="rId1" o:title="Header"/>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1F99E" w14:textId="77777777" w:rsidR="007C0D2A" w:rsidRDefault="007C0D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037BD"/>
    <w:multiLevelType w:val="hybridMultilevel"/>
    <w:tmpl w:val="165291BE"/>
    <w:lvl w:ilvl="0" w:tplc="42308078">
      <w:start w:val="10"/>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4F22DFA"/>
    <w:multiLevelType w:val="hybridMultilevel"/>
    <w:tmpl w:val="22347BCA"/>
    <w:lvl w:ilvl="0" w:tplc="857A27EE">
      <w:start w:val="10"/>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F7B6FF4"/>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20183012">
    <w:abstractNumId w:val="0"/>
  </w:num>
  <w:num w:numId="2" w16cid:durableId="1418668355">
    <w:abstractNumId w:val="1"/>
  </w:num>
  <w:num w:numId="3" w16cid:durableId="4663192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F458D"/>
    <w:rsid w:val="000121B8"/>
    <w:rsid w:val="00034D69"/>
    <w:rsid w:val="000A744E"/>
    <w:rsid w:val="000B5F11"/>
    <w:rsid w:val="000E025E"/>
    <w:rsid w:val="00107B69"/>
    <w:rsid w:val="00141431"/>
    <w:rsid w:val="00186C9F"/>
    <w:rsid w:val="00190A4F"/>
    <w:rsid w:val="00243AB3"/>
    <w:rsid w:val="002657AA"/>
    <w:rsid w:val="00267A86"/>
    <w:rsid w:val="002950AA"/>
    <w:rsid w:val="002D5066"/>
    <w:rsid w:val="00362560"/>
    <w:rsid w:val="003A6A86"/>
    <w:rsid w:val="003B6BFF"/>
    <w:rsid w:val="004156F9"/>
    <w:rsid w:val="00446FB7"/>
    <w:rsid w:val="0046476B"/>
    <w:rsid w:val="004944E2"/>
    <w:rsid w:val="004A2D65"/>
    <w:rsid w:val="004F16B2"/>
    <w:rsid w:val="00501112"/>
    <w:rsid w:val="0050473D"/>
    <w:rsid w:val="005158C6"/>
    <w:rsid w:val="00564AED"/>
    <w:rsid w:val="005D6632"/>
    <w:rsid w:val="006146F8"/>
    <w:rsid w:val="006221D4"/>
    <w:rsid w:val="006C1B72"/>
    <w:rsid w:val="006D305C"/>
    <w:rsid w:val="006F0CB2"/>
    <w:rsid w:val="0070737F"/>
    <w:rsid w:val="007222DE"/>
    <w:rsid w:val="00733117"/>
    <w:rsid w:val="007C0D2A"/>
    <w:rsid w:val="007C2AD2"/>
    <w:rsid w:val="007D60C6"/>
    <w:rsid w:val="007F458D"/>
    <w:rsid w:val="008231BB"/>
    <w:rsid w:val="008A4836"/>
    <w:rsid w:val="0091266C"/>
    <w:rsid w:val="00963B28"/>
    <w:rsid w:val="00993057"/>
    <w:rsid w:val="009A0AD2"/>
    <w:rsid w:val="00A60517"/>
    <w:rsid w:val="00A65B6A"/>
    <w:rsid w:val="00A67AC4"/>
    <w:rsid w:val="00AE4805"/>
    <w:rsid w:val="00AF738F"/>
    <w:rsid w:val="00B3148B"/>
    <w:rsid w:val="00B9324C"/>
    <w:rsid w:val="00BA5C55"/>
    <w:rsid w:val="00C71249"/>
    <w:rsid w:val="00C77504"/>
    <w:rsid w:val="00C97EE3"/>
    <w:rsid w:val="00CD19FC"/>
    <w:rsid w:val="00CD7041"/>
    <w:rsid w:val="00D735BF"/>
    <w:rsid w:val="00D82769"/>
    <w:rsid w:val="00D8487E"/>
    <w:rsid w:val="00DB695A"/>
    <w:rsid w:val="00DE0403"/>
    <w:rsid w:val="00E23FFE"/>
    <w:rsid w:val="00E27BEB"/>
    <w:rsid w:val="00E37D07"/>
    <w:rsid w:val="00E52A97"/>
    <w:rsid w:val="00E53242"/>
    <w:rsid w:val="00ED5DFC"/>
    <w:rsid w:val="00EF0985"/>
    <w:rsid w:val="00F10185"/>
    <w:rsid w:val="00F666E0"/>
    <w:rsid w:val="00FB1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907658"/>
  <w15:chartTrackingRefBased/>
  <w15:docId w15:val="{AAA9ACAE-A5ED-4731-8D80-3A3154561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0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0AA"/>
  </w:style>
  <w:style w:type="paragraph" w:styleId="Footer">
    <w:name w:val="footer"/>
    <w:basedOn w:val="Normal"/>
    <w:link w:val="FooterChar"/>
    <w:uiPriority w:val="99"/>
    <w:unhideWhenUsed/>
    <w:rsid w:val="002950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0AA"/>
  </w:style>
  <w:style w:type="paragraph" w:styleId="BalloonText">
    <w:name w:val="Balloon Text"/>
    <w:basedOn w:val="Normal"/>
    <w:link w:val="BalloonTextChar"/>
    <w:uiPriority w:val="99"/>
    <w:semiHidden/>
    <w:unhideWhenUsed/>
    <w:rsid w:val="00267A86"/>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267A86"/>
    <w:rPr>
      <w:rFonts w:ascii="Segoe UI" w:hAnsi="Segoe UI" w:cs="Segoe UI"/>
      <w:sz w:val="18"/>
      <w:szCs w:val="18"/>
    </w:rPr>
  </w:style>
  <w:style w:type="character" w:styleId="Hyperlink">
    <w:name w:val="Hyperlink"/>
    <w:uiPriority w:val="99"/>
    <w:semiHidden/>
    <w:unhideWhenUsed/>
    <w:rsid w:val="00E52A97"/>
    <w:rPr>
      <w:color w:val="0563C1"/>
      <w:u w:val="single"/>
    </w:rPr>
  </w:style>
  <w:style w:type="paragraph" w:styleId="ListParagraph">
    <w:name w:val="List Paragraph"/>
    <w:basedOn w:val="Normal"/>
    <w:uiPriority w:val="34"/>
    <w:qFormat/>
    <w:rsid w:val="006D305C"/>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675115">
      <w:bodyDiv w:val="1"/>
      <w:marLeft w:val="0"/>
      <w:marRight w:val="0"/>
      <w:marTop w:val="0"/>
      <w:marBottom w:val="0"/>
      <w:divBdr>
        <w:top w:val="none" w:sz="0" w:space="0" w:color="auto"/>
        <w:left w:val="none" w:sz="0" w:space="0" w:color="auto"/>
        <w:bottom w:val="none" w:sz="0" w:space="0" w:color="auto"/>
        <w:right w:val="none" w:sz="0" w:space="0" w:color="auto"/>
      </w:divBdr>
    </w:div>
    <w:div w:id="1257516865">
      <w:bodyDiv w:val="1"/>
      <w:marLeft w:val="0"/>
      <w:marRight w:val="0"/>
      <w:marTop w:val="0"/>
      <w:marBottom w:val="0"/>
      <w:divBdr>
        <w:top w:val="none" w:sz="0" w:space="0" w:color="auto"/>
        <w:left w:val="none" w:sz="0" w:space="0" w:color="auto"/>
        <w:bottom w:val="none" w:sz="0" w:space="0" w:color="auto"/>
        <w:right w:val="none" w:sz="0" w:space="0" w:color="auto"/>
      </w:divBdr>
    </w:div>
    <w:div w:id="1405953162">
      <w:bodyDiv w:val="1"/>
      <w:marLeft w:val="0"/>
      <w:marRight w:val="0"/>
      <w:marTop w:val="0"/>
      <w:marBottom w:val="0"/>
      <w:divBdr>
        <w:top w:val="none" w:sz="0" w:space="0" w:color="auto"/>
        <w:left w:val="none" w:sz="0" w:space="0" w:color="auto"/>
        <w:bottom w:val="none" w:sz="0" w:space="0" w:color="auto"/>
        <w:right w:val="none" w:sz="0" w:space="0" w:color="auto"/>
      </w:divBdr>
    </w:div>
    <w:div w:id="1922249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remner\Development\cubs-scripting\dot_templates\C-FAX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C-FAXX.dot</Template>
  <TotalTime>0</TotalTime>
  <Pages>1</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2021-03-30T16:31:00Z</cp:lastPrinted>
  <dcterms:created xsi:type="dcterms:W3CDTF">2023-07-16T15:22:00Z</dcterms:created>
  <dcterms:modified xsi:type="dcterms:W3CDTF">2023-07-16T15:22:00Z</dcterms:modified>
</cp:coreProperties>
</file>