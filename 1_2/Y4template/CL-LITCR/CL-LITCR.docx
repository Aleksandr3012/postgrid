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8F4F" w14:textId="77777777" w:rsidR="007152E5" w:rsidRDefault="007152E5" w:rsidP="001D5782">
      <w:pPr>
        <w:spacing w:after="0"/>
        <w:rPr>
          <w:rFonts w:ascii="Times New Roman" w:hAnsi="Times New Roman"/>
        </w:rPr>
      </w:pPr>
    </w:p>
    <w:p w14:paraId="260496E1" w14:textId="77777777" w:rsidR="00C85010" w:rsidRPr="00B45551" w:rsidRDefault="00484874" w:rsidP="001D5782">
      <w:pPr>
        <w:spacing w:after="0"/>
      </w:pPr>
      <w:fldSimple w:instr=" MERGEFIELD &quot;Clt_CR_Email_1A&quot; ">
        <w:r w:rsidR="00CC118A">
          <w:rPr>
            <w:noProof/>
          </w:rPr>
          <w:t>«Clt_CR_Email_1A»</w:t>
        </w:r>
      </w:fldSimple>
      <w:fldSimple w:instr=" MERGEFIELD &quot;Clt_CR_Email_1B&quot; ">
        <w:r w:rsidR="00CC118A">
          <w:rPr>
            <w:noProof/>
          </w:rPr>
          <w:t>«Clt_CR_Email_1B»</w:t>
        </w:r>
      </w:fldSimple>
    </w:p>
    <w:p w14:paraId="191CECAA" w14:textId="77777777" w:rsidR="001D5782" w:rsidRPr="00B45551" w:rsidRDefault="001D5782" w:rsidP="001D5782">
      <w:pPr>
        <w:spacing w:after="0"/>
      </w:pPr>
      <w:fldSimple w:instr=" MERGEFIELD &quot;Clt_CR_Email_2A&quot; ">
        <w:r w:rsidR="00CC118A">
          <w:rPr>
            <w:noProof/>
          </w:rPr>
          <w:t>«Clt_CR_Email_2A»</w:t>
        </w:r>
      </w:fldSimple>
      <w:fldSimple w:instr=" MERGEFIELD &quot;Clt_CR_Email_2B&quot; ">
        <w:r w:rsidR="00CC118A">
          <w:rPr>
            <w:noProof/>
          </w:rPr>
          <w:t>«Clt_CR_Email_2B»</w:t>
        </w:r>
      </w:fldSimple>
    </w:p>
    <w:p w14:paraId="05AFEEB5" w14:textId="77777777" w:rsidR="00B24160" w:rsidRPr="00B45551" w:rsidRDefault="00B24160" w:rsidP="00B24160">
      <w:pPr>
        <w:spacing w:after="0"/>
      </w:pPr>
    </w:p>
    <w:p w14:paraId="49654B07" w14:textId="77777777" w:rsidR="00446FB7" w:rsidRPr="00B45551" w:rsidRDefault="006221D4">
      <w:r w:rsidRPr="00B45551">
        <w:tab/>
      </w:r>
      <w:r w:rsidRPr="00B45551">
        <w:tab/>
      </w:r>
      <w:r w:rsidRPr="00B45551">
        <w:tab/>
      </w:r>
      <w:r w:rsidRPr="00B45551">
        <w:tab/>
      </w:r>
      <w:r w:rsidRPr="00B45551">
        <w:tab/>
      </w:r>
      <w:r w:rsidRPr="00B45551">
        <w:tab/>
      </w:r>
      <w:r w:rsidRPr="00B45551">
        <w:tab/>
      </w:r>
      <w:fldSimple w:instr=" MERGEFIELD &quot;Todays_Date_MMMM_DD_YYYY&quot; ">
        <w:r w:rsidR="00CC118A">
          <w:rPr>
            <w:noProof/>
          </w:rPr>
          <w:t>«Todays_Date_MMMM_DD_YYYY»</w:t>
        </w:r>
      </w:fldSimple>
    </w:p>
    <w:p w14:paraId="4DFC2B00" w14:textId="77777777" w:rsidR="006221D4" w:rsidRPr="00B45551" w:rsidRDefault="006221D4" w:rsidP="006221D4">
      <w:pPr>
        <w:spacing w:after="0"/>
      </w:pPr>
      <w:fldSimple w:instr=" MERGEFIELD &quot;Client_Contact&quot; ">
        <w:r w:rsidR="00CC118A">
          <w:rPr>
            <w:noProof/>
          </w:rPr>
          <w:t>«Client_Contact»</w:t>
        </w:r>
      </w:fldSimple>
    </w:p>
    <w:p w14:paraId="5E0A8893" w14:textId="77777777" w:rsidR="00C77504" w:rsidRPr="00B45551" w:rsidRDefault="00C77504" w:rsidP="006221D4">
      <w:pPr>
        <w:spacing w:after="0"/>
      </w:pPr>
      <w:fldSimple w:instr=" MERGEFIELD &quot;CliFile_Name&quot; ">
        <w:r w:rsidR="00CC118A">
          <w:rPr>
            <w:noProof/>
          </w:rPr>
          <w:t>«CliFile_Name»</w:t>
        </w:r>
      </w:fldSimple>
    </w:p>
    <w:p w14:paraId="5526469E" w14:textId="77777777" w:rsidR="00C77504" w:rsidRPr="00B45551" w:rsidRDefault="00C77504" w:rsidP="006221D4">
      <w:pPr>
        <w:spacing w:after="0"/>
      </w:pPr>
      <w:fldSimple w:instr=" MERGEFIELD &quot;Client_Address&quot; ">
        <w:r w:rsidR="00CC118A">
          <w:rPr>
            <w:noProof/>
          </w:rPr>
          <w:t>«Client_Address»</w:t>
        </w:r>
      </w:fldSimple>
    </w:p>
    <w:p w14:paraId="387005B9" w14:textId="77777777" w:rsidR="00C77504" w:rsidRPr="00B45551" w:rsidRDefault="00C77504" w:rsidP="006221D4">
      <w:pPr>
        <w:spacing w:after="0"/>
      </w:pPr>
      <w:fldSimple w:instr=" MERGEFIELD &quot;Client_City&quot; ">
        <w:r w:rsidR="00CC118A">
          <w:rPr>
            <w:noProof/>
          </w:rPr>
          <w:t>«Client_City»</w:t>
        </w:r>
      </w:fldSimple>
      <w:r w:rsidRPr="00B45551">
        <w:t xml:space="preserve">, </w:t>
      </w:r>
      <w:fldSimple w:instr=" MERGEFIELD &quot;Client_State&quot; ">
        <w:r w:rsidR="00CC118A">
          <w:rPr>
            <w:noProof/>
          </w:rPr>
          <w:t>«Client_State»</w:t>
        </w:r>
      </w:fldSimple>
      <w:r w:rsidRPr="00B45551">
        <w:t xml:space="preserve"> </w:t>
      </w:r>
      <w:fldSimple w:instr=" MERGEFIELD &quot;Client_Zip&quot; ">
        <w:r w:rsidR="00CC118A">
          <w:rPr>
            <w:noProof/>
          </w:rPr>
          <w:t>«Client_Zip»</w:t>
        </w:r>
      </w:fldSimple>
    </w:p>
    <w:p w14:paraId="3C985A61" w14:textId="77777777" w:rsidR="00C77504" w:rsidRPr="00B45551" w:rsidRDefault="00C77504" w:rsidP="006221D4">
      <w:pPr>
        <w:spacing w:after="0"/>
      </w:pPr>
    </w:p>
    <w:p w14:paraId="3BD022B7" w14:textId="77777777" w:rsidR="00B24160" w:rsidRPr="00B45551" w:rsidRDefault="00B24160" w:rsidP="006221D4">
      <w:pPr>
        <w:spacing w:after="0"/>
      </w:pPr>
    </w:p>
    <w:p w14:paraId="3AD09A67" w14:textId="77777777" w:rsidR="00B45551" w:rsidRDefault="00B45551" w:rsidP="00B45551">
      <w:pPr>
        <w:spacing w:after="0"/>
        <w:jc w:val="center"/>
        <w:rPr>
          <w:b/>
        </w:rPr>
      </w:pPr>
      <w:r>
        <w:rPr>
          <w:b/>
        </w:rPr>
        <w:t>Cash Receipt Notification from American Financial Management</w:t>
      </w:r>
    </w:p>
    <w:p w14:paraId="6FC025AD" w14:textId="77777777" w:rsidR="00B24160" w:rsidRPr="00B45551" w:rsidRDefault="00B24160" w:rsidP="006221D4">
      <w:pPr>
        <w:spacing w:after="0"/>
        <w:rPr>
          <w:b/>
        </w:rPr>
      </w:pPr>
    </w:p>
    <w:p w14:paraId="397249E5" w14:textId="77777777" w:rsidR="00B24160" w:rsidRPr="00B45551" w:rsidRDefault="00B24160" w:rsidP="006221D4">
      <w:pPr>
        <w:spacing w:after="0"/>
        <w:rPr>
          <w:b/>
        </w:rPr>
      </w:pPr>
    </w:p>
    <w:p w14:paraId="7089AD55" w14:textId="77777777" w:rsidR="00B45551" w:rsidRDefault="00B45551" w:rsidP="00B45551">
      <w:pPr>
        <w:spacing w:after="0"/>
        <w:rPr>
          <w:bCs/>
        </w:rPr>
      </w:pPr>
      <w:r>
        <w:rPr>
          <w:bCs/>
        </w:rPr>
        <w:t>Debtor: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fldSimple w:instr=" MERGEFIELD &quot;Account_Name_Firstname_First&quot; ">
        <w:r w:rsidR="00CC118A">
          <w:rPr>
            <w:noProof/>
          </w:rPr>
          <w:t>«Account_Name_Firstname_First»</w:t>
        </w:r>
      </w:fldSimple>
    </w:p>
    <w:p w14:paraId="6CCB793B" w14:textId="77777777" w:rsidR="00B45551" w:rsidRDefault="00B45551" w:rsidP="00B45551">
      <w:pPr>
        <w:spacing w:after="0"/>
        <w:rPr>
          <w:bCs/>
        </w:rPr>
      </w:pPr>
      <w:r>
        <w:rPr>
          <w:bCs/>
        </w:rPr>
        <w:t>Your Reference No.</w:t>
      </w:r>
      <w:r>
        <w:rPr>
          <w:bCs/>
        </w:rPr>
        <w:tab/>
      </w:r>
      <w:r>
        <w:rPr>
          <w:bCs/>
        </w:rPr>
        <w:fldChar w:fldCharType="begin"/>
      </w:r>
      <w:r>
        <w:rPr>
          <w:bCs/>
        </w:rPr>
        <w:instrText xml:space="preserve"> MERGEFIELD "Client_Ref_Number_Long" </w:instrText>
      </w:r>
      <w:r>
        <w:rPr>
          <w:bCs/>
        </w:rPr>
        <w:fldChar w:fldCharType="separate"/>
      </w:r>
      <w:r w:rsidR="00CC118A">
        <w:rPr>
          <w:bCs/>
          <w:noProof/>
        </w:rPr>
        <w:t>«Client_Ref_Number_Long»</w:t>
      </w:r>
      <w:r>
        <w:rPr>
          <w:bCs/>
        </w:rPr>
        <w:fldChar w:fldCharType="end"/>
      </w:r>
    </w:p>
    <w:p w14:paraId="54F6C73D" w14:textId="77777777" w:rsidR="00B45551" w:rsidRDefault="00B45551" w:rsidP="00B45551">
      <w:pPr>
        <w:spacing w:after="0"/>
        <w:rPr>
          <w:bCs/>
        </w:rPr>
      </w:pPr>
      <w:r>
        <w:rPr>
          <w:bCs/>
        </w:rPr>
        <w:t>AFM File No.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fldChar w:fldCharType="begin"/>
      </w:r>
      <w:r>
        <w:rPr>
          <w:bCs/>
        </w:rPr>
        <w:instrText xml:space="preserve"> MERGEFIELD "Account_Number" </w:instrText>
      </w:r>
      <w:r>
        <w:rPr>
          <w:bCs/>
        </w:rPr>
        <w:fldChar w:fldCharType="separate"/>
      </w:r>
      <w:r w:rsidR="00CC118A">
        <w:rPr>
          <w:bCs/>
          <w:noProof/>
        </w:rPr>
        <w:t>«Account_Number»</w:t>
      </w:r>
      <w:r>
        <w:rPr>
          <w:bCs/>
        </w:rPr>
        <w:fldChar w:fldCharType="end"/>
      </w:r>
      <w:r>
        <w:rPr>
          <w:bCs/>
        </w:rPr>
        <w:t>-</w:t>
      </w:r>
      <w:r>
        <w:rPr>
          <w:bCs/>
        </w:rPr>
        <w:fldChar w:fldCharType="begin"/>
      </w:r>
      <w:r>
        <w:rPr>
          <w:bCs/>
        </w:rPr>
        <w:instrText xml:space="preserve"> MERGEFIELD "Desk" </w:instrText>
      </w:r>
      <w:r>
        <w:rPr>
          <w:bCs/>
        </w:rPr>
        <w:fldChar w:fldCharType="separate"/>
      </w:r>
      <w:r w:rsidR="00CC118A">
        <w:rPr>
          <w:bCs/>
          <w:noProof/>
        </w:rPr>
        <w:t>«Desk»</w:t>
      </w:r>
      <w:r>
        <w:rPr>
          <w:bCs/>
        </w:rPr>
        <w:fldChar w:fldCharType="end"/>
      </w:r>
    </w:p>
    <w:p w14:paraId="1A466447" w14:textId="77777777" w:rsidR="00B45551" w:rsidRDefault="00B45551" w:rsidP="00B45551">
      <w:pPr>
        <w:spacing w:after="0"/>
        <w:rPr>
          <w:bCs/>
        </w:rPr>
      </w:pPr>
      <w:r>
        <w:rPr>
          <w:bCs/>
        </w:rPr>
        <w:t>Payment Received:</w:t>
      </w:r>
      <w:r>
        <w:rPr>
          <w:bCs/>
        </w:rPr>
        <w:tab/>
      </w:r>
      <w:r>
        <w:rPr>
          <w:bCs/>
        </w:rPr>
        <w:fldChar w:fldCharType="begin"/>
      </w:r>
      <w:r>
        <w:rPr>
          <w:bCs/>
        </w:rPr>
        <w:instrText xml:space="preserve"> MERGEFIELD "Field1_From_LtrRequest" \# $#,##0.00</w:instrText>
      </w:r>
      <w:r>
        <w:rPr>
          <w:bCs/>
        </w:rPr>
        <w:fldChar w:fldCharType="separate"/>
      </w:r>
      <w:r w:rsidR="00CC118A">
        <w:rPr>
          <w:bCs/>
          <w:noProof/>
        </w:rPr>
        <w:t>«Field1_From_LtrRequest»</w:t>
      </w:r>
      <w:r>
        <w:rPr>
          <w:bCs/>
        </w:rPr>
        <w:fldChar w:fldCharType="end"/>
      </w:r>
    </w:p>
    <w:p w14:paraId="1981A79A" w14:textId="77777777" w:rsidR="001D5782" w:rsidRPr="00B45551" w:rsidRDefault="001D5782" w:rsidP="008A4986">
      <w:pPr>
        <w:spacing w:after="0"/>
      </w:pPr>
    </w:p>
    <w:p w14:paraId="1E076E14" w14:textId="77777777" w:rsidR="002E32B8" w:rsidRPr="00B45551" w:rsidRDefault="002E32B8" w:rsidP="008A4986">
      <w:pPr>
        <w:spacing w:after="0"/>
      </w:pPr>
      <w:r w:rsidRPr="00B45551">
        <w:t xml:space="preserve">Dear </w:t>
      </w:r>
      <w:fldSimple w:instr=" MERGEFIELD &quot;Client_Contact&quot; ">
        <w:r w:rsidR="00CC118A">
          <w:rPr>
            <w:noProof/>
          </w:rPr>
          <w:t>«Client_Contact»</w:t>
        </w:r>
      </w:fldSimple>
      <w:r w:rsidRPr="00B45551">
        <w:t>,</w:t>
      </w:r>
    </w:p>
    <w:p w14:paraId="1E16B269" w14:textId="77777777" w:rsidR="002E32B8" w:rsidRPr="00B45551" w:rsidRDefault="002E32B8" w:rsidP="008A4986">
      <w:pPr>
        <w:spacing w:after="0"/>
      </w:pPr>
    </w:p>
    <w:p w14:paraId="67C72203" w14:textId="77777777" w:rsidR="00B45551" w:rsidRDefault="002E32B8" w:rsidP="008A4986">
      <w:pPr>
        <w:spacing w:after="0"/>
      </w:pPr>
      <w:r w:rsidRPr="00B45551">
        <w:t xml:space="preserve">We are pleased to inform you that we received </w:t>
      </w:r>
      <w:r w:rsidR="008A4986">
        <w:t>the forwarding attorney’s</w:t>
      </w:r>
      <w:r w:rsidRPr="00B45551">
        <w:t xml:space="preserve"> </w:t>
      </w:r>
      <w:r w:rsidR="008A4986">
        <w:t>net</w:t>
      </w:r>
      <w:r w:rsidRPr="00B45551">
        <w:t xml:space="preserve"> remittance for the </w:t>
      </w:r>
      <w:r w:rsidRPr="00B45551">
        <w:rPr>
          <w:bCs/>
        </w:rPr>
        <w:fldChar w:fldCharType="begin"/>
      </w:r>
      <w:r w:rsidRPr="00B45551">
        <w:rPr>
          <w:bCs/>
        </w:rPr>
        <w:instrText xml:space="preserve"> MERGEFIELD "Field1_From_LtrRequest" </w:instrText>
      </w:r>
      <w:r w:rsidR="003A74D1" w:rsidRPr="00B45551">
        <w:rPr>
          <w:bCs/>
        </w:rPr>
        <w:instrText xml:space="preserve">\# </w:instrText>
      </w:r>
      <w:r w:rsidR="00A20C60" w:rsidRPr="00B45551">
        <w:rPr>
          <w:bCs/>
        </w:rPr>
        <w:instrText>$</w:instrText>
      </w:r>
      <w:r w:rsidR="003A74D1" w:rsidRPr="00B45551">
        <w:rPr>
          <w:bCs/>
        </w:rPr>
        <w:instrText>#,##0.00</w:instrText>
      </w:r>
      <w:r w:rsidRPr="00B45551">
        <w:rPr>
          <w:bCs/>
        </w:rPr>
        <w:fldChar w:fldCharType="separate"/>
      </w:r>
      <w:r w:rsidR="00CC118A">
        <w:rPr>
          <w:bCs/>
          <w:noProof/>
        </w:rPr>
        <w:t>«Field1_From_LtrRequest»</w:t>
      </w:r>
      <w:r w:rsidRPr="00B45551">
        <w:rPr>
          <w:bCs/>
        </w:rPr>
        <w:fldChar w:fldCharType="end"/>
      </w:r>
      <w:r w:rsidRPr="00B45551">
        <w:rPr>
          <w:bCs/>
        </w:rPr>
        <w:t xml:space="preserve"> payment </w:t>
      </w:r>
      <w:r w:rsidR="008A4986">
        <w:rPr>
          <w:bCs/>
        </w:rPr>
        <w:t xml:space="preserve">recovered </w:t>
      </w:r>
      <w:r w:rsidRPr="00B45551">
        <w:t xml:space="preserve">on the above referenced matter.  </w:t>
      </w:r>
      <w:r w:rsidR="00B45551">
        <w:t>If this payment fully resolves this account, you will receive a separate communication from our office that confirms file closure.</w:t>
      </w:r>
    </w:p>
    <w:p w14:paraId="5D70ABF3" w14:textId="77777777" w:rsidR="002E32B8" w:rsidRPr="00B45551" w:rsidRDefault="002E32B8" w:rsidP="008A4986">
      <w:pPr>
        <w:spacing w:after="0"/>
      </w:pPr>
    </w:p>
    <w:p w14:paraId="46816178" w14:textId="77777777" w:rsidR="002E32B8" w:rsidRPr="00B45551" w:rsidRDefault="00B45551" w:rsidP="008A4986">
      <w:pPr>
        <w:spacing w:after="0"/>
      </w:pPr>
      <w:r>
        <w:t xml:space="preserve">Please note, we deposited this payment into our trust </w:t>
      </w:r>
      <w:r w:rsidR="004B4EB8">
        <w:t xml:space="preserve">account, and we </w:t>
      </w:r>
      <w:r w:rsidR="002E32B8" w:rsidRPr="00B45551">
        <w:t xml:space="preserve">will remit </w:t>
      </w:r>
      <w:r>
        <w:t xml:space="preserve">payment </w:t>
      </w:r>
      <w:r w:rsidR="002E32B8" w:rsidRPr="00B45551">
        <w:t>to you within the next 7 days</w:t>
      </w:r>
      <w:r w:rsidR="008A4986">
        <w:t>.  Therefore,</w:t>
      </w:r>
      <w:r w:rsidR="002E32B8" w:rsidRPr="00B45551">
        <w:t xml:space="preserve"> you should receive the</w:t>
      </w:r>
      <w:r w:rsidR="000B5D28">
        <w:t xml:space="preserve"> funds </w:t>
      </w:r>
      <w:r w:rsidR="004B4EB8">
        <w:t>from us within 14 days from this letter</w:t>
      </w:r>
      <w:r w:rsidR="002E32B8" w:rsidRPr="00B45551">
        <w:t>.</w:t>
      </w:r>
    </w:p>
    <w:p w14:paraId="6C850A6A" w14:textId="77777777" w:rsidR="002E32B8" w:rsidRPr="00B45551" w:rsidRDefault="002E32B8" w:rsidP="008A4986">
      <w:pPr>
        <w:spacing w:after="0"/>
      </w:pPr>
    </w:p>
    <w:p w14:paraId="46ED6BD5" w14:textId="77777777" w:rsidR="000B5D28" w:rsidRDefault="000B5D28" w:rsidP="008A4986">
      <w:pPr>
        <w:spacing w:after="0"/>
      </w:pPr>
      <w:r>
        <w:t xml:space="preserve">If you have any questions, please call or email our Client Services Department at </w:t>
      </w:r>
      <w:r>
        <w:rPr>
          <w:bCs/>
        </w:rPr>
        <w:t xml:space="preserve">(847) 259-7000 x 115 or </w:t>
      </w:r>
      <w:hyperlink r:id="rId7" w:history="1">
        <w:r>
          <w:rPr>
            <w:rStyle w:val="Hyperlink"/>
            <w:bCs/>
          </w:rPr>
          <w:t>clientservices@afm-usa.com</w:t>
        </w:r>
      </w:hyperlink>
      <w:r>
        <w:rPr>
          <w:bCs/>
        </w:rPr>
        <w:t>.</w:t>
      </w:r>
    </w:p>
    <w:p w14:paraId="1D4EB6CD" w14:textId="77777777" w:rsidR="002E32B8" w:rsidRPr="00B45551" w:rsidRDefault="002E32B8" w:rsidP="008A4986">
      <w:pPr>
        <w:spacing w:after="0"/>
      </w:pPr>
    </w:p>
    <w:p w14:paraId="6FC7A9F1" w14:textId="77777777" w:rsidR="002E32B8" w:rsidRPr="00B45551" w:rsidRDefault="002E32B8" w:rsidP="008A4986">
      <w:pPr>
        <w:spacing w:after="0"/>
      </w:pPr>
      <w:r w:rsidRPr="00B45551">
        <w:t>Thank you for the opportunity to assist in your collection efforts.</w:t>
      </w:r>
    </w:p>
    <w:p w14:paraId="59CF69BA" w14:textId="77777777" w:rsidR="00B45551" w:rsidRDefault="00B45551" w:rsidP="008A4986">
      <w:pPr>
        <w:spacing w:after="0"/>
      </w:pPr>
    </w:p>
    <w:p w14:paraId="0517E30F" w14:textId="77777777" w:rsidR="00B45551" w:rsidRDefault="00B45551" w:rsidP="008A4986">
      <w:pPr>
        <w:spacing w:after="0"/>
      </w:pPr>
      <w:r>
        <w:t>Very truly yours,</w:t>
      </w:r>
    </w:p>
    <w:p w14:paraId="006E6BCD" w14:textId="77777777" w:rsidR="00B45551" w:rsidRDefault="00B45551" w:rsidP="008A4986">
      <w:pPr>
        <w:spacing w:after="0"/>
      </w:pPr>
    </w:p>
    <w:p w14:paraId="272A578A" w14:textId="77777777" w:rsidR="00B45551" w:rsidRPr="00E7243E" w:rsidRDefault="00B45551" w:rsidP="008A4986">
      <w:pPr>
        <w:spacing w:after="0"/>
      </w:pPr>
      <w:r>
        <w:t>American Financial Management, Inc.</w:t>
      </w:r>
    </w:p>
    <w:sectPr w:rsidR="00B45551" w:rsidRPr="00E7243E" w:rsidSect="006B12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01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1D035" w14:textId="77777777" w:rsidR="007E100A" w:rsidRDefault="007E100A" w:rsidP="002950AA">
      <w:pPr>
        <w:spacing w:after="0" w:line="240" w:lineRule="auto"/>
      </w:pPr>
      <w:r>
        <w:separator/>
      </w:r>
    </w:p>
  </w:endnote>
  <w:endnote w:type="continuationSeparator" w:id="0">
    <w:p w14:paraId="4700EF81" w14:textId="77777777" w:rsidR="007E100A" w:rsidRDefault="007E100A" w:rsidP="0029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F4476" w14:textId="77777777" w:rsidR="00EF71C3" w:rsidRDefault="00EF71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56B8" w14:textId="77777777" w:rsidR="00B45551" w:rsidRDefault="00EF71C3">
    <w:pPr>
      <w:pStyle w:val="Footer"/>
    </w:pPr>
    <w:r>
      <w:pict w14:anchorId="6BB0E5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2.6pt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22F32" w14:textId="77777777" w:rsidR="00EF71C3" w:rsidRDefault="00EF7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D031B" w14:textId="77777777" w:rsidR="007E100A" w:rsidRDefault="007E100A" w:rsidP="002950AA">
      <w:pPr>
        <w:spacing w:after="0" w:line="240" w:lineRule="auto"/>
      </w:pPr>
      <w:r>
        <w:separator/>
      </w:r>
    </w:p>
  </w:footnote>
  <w:footnote w:type="continuationSeparator" w:id="0">
    <w:p w14:paraId="2F1057C9" w14:textId="77777777" w:rsidR="007E100A" w:rsidRDefault="007E100A" w:rsidP="0029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5363" w14:textId="77777777" w:rsidR="00EF71C3" w:rsidRDefault="00EF7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E8E1" w14:textId="77777777" w:rsidR="00B45551" w:rsidRDefault="00B45551">
    <w:pPr>
      <w:pStyle w:val="Header"/>
    </w:pPr>
    <w:r>
      <w:rPr>
        <w:noProof/>
      </w:rPr>
      <w:pict w14:anchorId="690518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-71.5pt;margin-top:-35.5pt;width:192.25pt;height:95.75pt;z-index:-1;visibility:visible;mso-width-relative:margin;mso-height-relative:margin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456C" w14:textId="77777777" w:rsidR="00EF71C3" w:rsidRDefault="00EF7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7BD"/>
    <w:multiLevelType w:val="hybridMultilevel"/>
    <w:tmpl w:val="165291BE"/>
    <w:lvl w:ilvl="0" w:tplc="42308078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F22DFA"/>
    <w:multiLevelType w:val="hybridMultilevel"/>
    <w:tmpl w:val="22347BCA"/>
    <w:lvl w:ilvl="0" w:tplc="857A27EE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95846271">
    <w:abstractNumId w:val="0"/>
  </w:num>
  <w:num w:numId="2" w16cid:durableId="209923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118A"/>
    <w:rsid w:val="00027712"/>
    <w:rsid w:val="000B5D28"/>
    <w:rsid w:val="000B5F11"/>
    <w:rsid w:val="000B63B4"/>
    <w:rsid w:val="000E025E"/>
    <w:rsid w:val="0011435D"/>
    <w:rsid w:val="00125DFB"/>
    <w:rsid w:val="001426FB"/>
    <w:rsid w:val="00190A4F"/>
    <w:rsid w:val="001D5782"/>
    <w:rsid w:val="002632D0"/>
    <w:rsid w:val="00267A86"/>
    <w:rsid w:val="002950AA"/>
    <w:rsid w:val="002E32B8"/>
    <w:rsid w:val="00302D6B"/>
    <w:rsid w:val="00374D07"/>
    <w:rsid w:val="00397D4D"/>
    <w:rsid w:val="003A6A86"/>
    <w:rsid w:val="003A74D1"/>
    <w:rsid w:val="003D3B4E"/>
    <w:rsid w:val="00446FB7"/>
    <w:rsid w:val="00461DDA"/>
    <w:rsid w:val="00484874"/>
    <w:rsid w:val="004944E2"/>
    <w:rsid w:val="004A2D65"/>
    <w:rsid w:val="004B4EB8"/>
    <w:rsid w:val="004E213B"/>
    <w:rsid w:val="00516018"/>
    <w:rsid w:val="005673C3"/>
    <w:rsid w:val="005C0482"/>
    <w:rsid w:val="006221D4"/>
    <w:rsid w:val="006B1270"/>
    <w:rsid w:val="006F05D5"/>
    <w:rsid w:val="006F0CB2"/>
    <w:rsid w:val="007152E5"/>
    <w:rsid w:val="00733117"/>
    <w:rsid w:val="00786626"/>
    <w:rsid w:val="007B6DC5"/>
    <w:rsid w:val="007D60C6"/>
    <w:rsid w:val="007E100A"/>
    <w:rsid w:val="008231BB"/>
    <w:rsid w:val="008A4986"/>
    <w:rsid w:val="00954847"/>
    <w:rsid w:val="00963B28"/>
    <w:rsid w:val="0099173F"/>
    <w:rsid w:val="009A0AD2"/>
    <w:rsid w:val="009C1481"/>
    <w:rsid w:val="00A20C60"/>
    <w:rsid w:val="00A65B6A"/>
    <w:rsid w:val="00A81A12"/>
    <w:rsid w:val="00AF471E"/>
    <w:rsid w:val="00B24160"/>
    <w:rsid w:val="00B43AF3"/>
    <w:rsid w:val="00B45551"/>
    <w:rsid w:val="00B86D6C"/>
    <w:rsid w:val="00B9324C"/>
    <w:rsid w:val="00BA5C55"/>
    <w:rsid w:val="00BB3242"/>
    <w:rsid w:val="00BF1061"/>
    <w:rsid w:val="00C0704D"/>
    <w:rsid w:val="00C66C14"/>
    <w:rsid w:val="00C77504"/>
    <w:rsid w:val="00C85010"/>
    <w:rsid w:val="00CC118A"/>
    <w:rsid w:val="00CC3267"/>
    <w:rsid w:val="00CD19FC"/>
    <w:rsid w:val="00CD7041"/>
    <w:rsid w:val="00CE35D8"/>
    <w:rsid w:val="00D02658"/>
    <w:rsid w:val="00D77D32"/>
    <w:rsid w:val="00D8487E"/>
    <w:rsid w:val="00DA3043"/>
    <w:rsid w:val="00DB4B26"/>
    <w:rsid w:val="00DB7132"/>
    <w:rsid w:val="00E0360E"/>
    <w:rsid w:val="00E7243E"/>
    <w:rsid w:val="00E86ED6"/>
    <w:rsid w:val="00EF0985"/>
    <w:rsid w:val="00EF71C3"/>
    <w:rsid w:val="00F008C4"/>
    <w:rsid w:val="00F0281D"/>
    <w:rsid w:val="00F5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96627"/>
  <w15:chartTrackingRefBased/>
  <w15:docId w15:val="{4FE2DDF8-6CC6-43B6-8902-5966FF08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A"/>
  </w:style>
  <w:style w:type="paragraph" w:styleId="Footer">
    <w:name w:val="footer"/>
    <w:basedOn w:val="Normal"/>
    <w:link w:val="Foot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A"/>
  </w:style>
  <w:style w:type="paragraph" w:styleId="BalloonText">
    <w:name w:val="Balloon Text"/>
    <w:basedOn w:val="Normal"/>
    <w:link w:val="BalloonTextChar"/>
    <w:uiPriority w:val="99"/>
    <w:semiHidden/>
    <w:unhideWhenUsed/>
    <w:rsid w:val="0026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A8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2E32B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lientservices@afm-usa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remner\Development\cubs-scripting\dot_templates\CL-LITC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CL-LITCR.dot</Template>
  <TotalTime>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Links>
    <vt:vector size="6" baseType="variant">
      <vt:variant>
        <vt:i4>3276879</vt:i4>
      </vt:variant>
      <vt:variant>
        <vt:i4>54</vt:i4>
      </vt:variant>
      <vt:variant>
        <vt:i4>0</vt:i4>
      </vt:variant>
      <vt:variant>
        <vt:i4>5</vt:i4>
      </vt:variant>
      <vt:variant>
        <vt:lpwstr>mailto:clientservices@afm-usa.com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2021-03-30T16:33:00Z</cp:lastPrinted>
  <dcterms:created xsi:type="dcterms:W3CDTF">2023-07-16T15:22:00Z</dcterms:created>
  <dcterms:modified xsi:type="dcterms:W3CDTF">2023-07-16T15:23:00Z</dcterms:modified>
</cp:coreProperties>
</file>