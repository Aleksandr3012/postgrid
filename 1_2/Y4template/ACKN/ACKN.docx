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F04E" w14:textId="77777777" w:rsidR="006C0784" w:rsidRPr="00AD74C7" w:rsidRDefault="006C0784" w:rsidP="006C0784">
      <w:pPr>
        <w:contextualSpacing/>
      </w:pPr>
      <w:r w:rsidRPr="00AD74C7">
        <w:t xml:space="preserve">VIA EMAIL TO: </w:t>
      </w:r>
      <w:r w:rsidR="00B80CA9">
        <w:fldChar w:fldCharType="begin"/>
      </w:r>
      <w:r w:rsidR="00B80CA9">
        <w:instrText xml:space="preserve"> MERGEFIELD "X1032_Client_Email" </w:instrText>
      </w:r>
      <w:r w:rsidR="00B80CA9">
        <w:fldChar w:fldCharType="separate"/>
      </w:r>
      <w:r w:rsidR="008A1EB6">
        <w:rPr>
          <w:noProof/>
        </w:rPr>
        <w:t>«X1032_Client_Email»</w:t>
      </w:r>
      <w:r w:rsidR="00B80CA9">
        <w:rPr>
          <w:noProof/>
        </w:rPr>
        <w:fldChar w:fldCharType="end"/>
      </w:r>
    </w:p>
    <w:p w14:paraId="2F62A8F1" w14:textId="77777777" w:rsidR="00446FB7" w:rsidRPr="00AD74C7" w:rsidRDefault="00B80CA9" w:rsidP="006C0784">
      <w:pPr>
        <w:contextualSpacing/>
        <w:jc w:val="right"/>
      </w:pPr>
      <w:r>
        <w:fldChar w:fldCharType="begin"/>
      </w:r>
      <w:r>
        <w:instrText xml:space="preserve"> MERGEFIELD "Todays_Date_MMMM_DD_YYYY" </w:instrText>
      </w:r>
      <w:r>
        <w:fldChar w:fldCharType="separate"/>
      </w:r>
      <w:r w:rsidR="008A1EB6">
        <w:rPr>
          <w:noProof/>
        </w:rPr>
        <w:t>«Todays_Date_MMMM_DD_YYYY»</w:t>
      </w:r>
      <w:r>
        <w:rPr>
          <w:noProof/>
        </w:rPr>
        <w:fldChar w:fldCharType="end"/>
      </w:r>
    </w:p>
    <w:p w14:paraId="76F7FFC3" w14:textId="77777777" w:rsidR="006221D4" w:rsidRPr="00AD74C7" w:rsidRDefault="005B34A3" w:rsidP="006221D4">
      <w:pPr>
        <w:spacing w:after="0"/>
      </w:pPr>
      <w:r w:rsidRPr="00AD74C7">
        <w:fldChar w:fldCharType="begin"/>
      </w:r>
      <w:r w:rsidR="0089129C" w:rsidRPr="00AD74C7">
        <w:instrText xml:space="preserve"> MERGEFIELD  Client_Contact</w:instrText>
      </w:r>
      <w:r w:rsidRPr="00AD74C7">
        <w:fldChar w:fldCharType="separate"/>
      </w:r>
      <w:r w:rsidR="008A1EB6">
        <w:rPr>
          <w:noProof/>
        </w:rPr>
        <w:t>«Client_Contact»</w:t>
      </w:r>
      <w:r w:rsidRPr="00AD74C7">
        <w:fldChar w:fldCharType="end"/>
      </w:r>
    </w:p>
    <w:p w14:paraId="231BD05B" w14:textId="77777777" w:rsidR="00C77504" w:rsidRPr="00AD74C7" w:rsidRDefault="00C77504" w:rsidP="006221D4">
      <w:pPr>
        <w:spacing w:after="0"/>
      </w:pPr>
      <w:r w:rsidRPr="00AD74C7">
        <w:fldChar w:fldCharType="begin"/>
      </w:r>
      <w:r w:rsidR="0089129C" w:rsidRPr="00AD74C7">
        <w:instrText xml:space="preserve"> MERGEFIELD "CliFile_Name"</w:instrText>
      </w:r>
      <w:r w:rsidRPr="00AD74C7">
        <w:fldChar w:fldCharType="separate"/>
      </w:r>
      <w:r w:rsidR="008A1EB6">
        <w:rPr>
          <w:noProof/>
        </w:rPr>
        <w:t>«CliFile_Name»</w:t>
      </w:r>
      <w:r w:rsidRPr="00AD74C7">
        <w:fldChar w:fldCharType="end"/>
      </w:r>
    </w:p>
    <w:p w14:paraId="7D14F7EA" w14:textId="77777777" w:rsidR="00C77504" w:rsidRPr="00AD74C7" w:rsidRDefault="00C77504" w:rsidP="006221D4">
      <w:pPr>
        <w:spacing w:after="0"/>
      </w:pPr>
      <w:r w:rsidRPr="00AD74C7">
        <w:fldChar w:fldCharType="begin"/>
      </w:r>
      <w:r w:rsidR="0089129C" w:rsidRPr="00AD74C7">
        <w:instrText xml:space="preserve"> MERGEFIELD "Client_Address"</w:instrText>
      </w:r>
      <w:r w:rsidRPr="00AD74C7">
        <w:fldChar w:fldCharType="separate"/>
      </w:r>
      <w:r w:rsidR="008A1EB6">
        <w:rPr>
          <w:noProof/>
        </w:rPr>
        <w:t>«Client_Address»</w:t>
      </w:r>
      <w:r w:rsidRPr="00AD74C7">
        <w:fldChar w:fldCharType="end"/>
      </w:r>
    </w:p>
    <w:p w14:paraId="2877C971" w14:textId="77777777" w:rsidR="00C77504" w:rsidRPr="00AD74C7" w:rsidRDefault="00C77504" w:rsidP="006221D4">
      <w:pPr>
        <w:spacing w:after="0"/>
      </w:pPr>
      <w:r w:rsidRPr="00AD74C7">
        <w:fldChar w:fldCharType="begin"/>
      </w:r>
      <w:r w:rsidRPr="00AD74C7">
        <w:instrText>MERGEFIELD "Client_City"</w:instrText>
      </w:r>
      <w:r w:rsidRPr="00AD74C7">
        <w:fldChar w:fldCharType="separate"/>
      </w:r>
      <w:r w:rsidR="008A1EB6">
        <w:rPr>
          <w:noProof/>
        </w:rPr>
        <w:t>«Client_City»</w:t>
      </w:r>
      <w:r w:rsidRPr="00AD74C7">
        <w:fldChar w:fldCharType="end"/>
      </w:r>
      <w:r w:rsidR="003D4E7B" w:rsidRPr="00AD74C7">
        <w:t xml:space="preserve">, </w:t>
      </w:r>
      <w:r w:rsidRPr="00AD74C7">
        <w:fldChar w:fldCharType="begin"/>
      </w:r>
      <w:r w:rsidR="0089129C" w:rsidRPr="00AD74C7">
        <w:instrText xml:space="preserve"> MERGEFIELD "Client_State"</w:instrText>
      </w:r>
      <w:r w:rsidRPr="00AD74C7">
        <w:fldChar w:fldCharType="separate"/>
      </w:r>
      <w:r w:rsidR="008A1EB6">
        <w:rPr>
          <w:noProof/>
        </w:rPr>
        <w:t>«Client_State»</w:t>
      </w:r>
      <w:r w:rsidRPr="00AD74C7">
        <w:fldChar w:fldCharType="end"/>
      </w:r>
      <w:r w:rsidR="003D4E7B" w:rsidRPr="00AD74C7">
        <w:t xml:space="preserve"> </w:t>
      </w:r>
      <w:r w:rsidRPr="00AD74C7">
        <w:fldChar w:fldCharType="begin"/>
      </w:r>
      <w:r w:rsidR="0089129C" w:rsidRPr="00AD74C7">
        <w:instrText xml:space="preserve"> MERGEFIELD "Client_Zip"</w:instrText>
      </w:r>
      <w:r w:rsidRPr="00AD74C7">
        <w:fldChar w:fldCharType="separate"/>
      </w:r>
      <w:r w:rsidR="008A1EB6">
        <w:rPr>
          <w:noProof/>
        </w:rPr>
        <w:t>«Client_Zip»</w:t>
      </w:r>
      <w:r w:rsidRPr="00AD74C7">
        <w:fldChar w:fldCharType="end"/>
      </w:r>
    </w:p>
    <w:p w14:paraId="1677AA3A" w14:textId="77777777" w:rsidR="00C77504" w:rsidRPr="00AD74C7" w:rsidRDefault="00C77504" w:rsidP="006221D4">
      <w:pPr>
        <w:spacing w:after="0"/>
      </w:pPr>
    </w:p>
    <w:p w14:paraId="07CA3310" w14:textId="77777777" w:rsidR="00C77504" w:rsidRPr="00AD74C7" w:rsidRDefault="000C0CD4" w:rsidP="006221D4">
      <w:pPr>
        <w:spacing w:after="0"/>
        <w:rPr>
          <w:b/>
        </w:rPr>
      </w:pPr>
      <w:r w:rsidRPr="00AD74C7">
        <w:rPr>
          <w:b/>
        </w:rPr>
        <w:t>Debtor</w:t>
      </w:r>
      <w:r w:rsidR="00D914AB" w:rsidRPr="00AD74C7">
        <w:rPr>
          <w:b/>
        </w:rPr>
        <w:t>:</w:t>
      </w:r>
      <w:r w:rsidRPr="00AD74C7">
        <w:rPr>
          <w:b/>
        </w:rPr>
        <w:tab/>
      </w:r>
      <w:r w:rsidR="00D914AB" w:rsidRPr="00AD74C7">
        <w:rPr>
          <w:b/>
        </w:rPr>
        <w:tab/>
      </w:r>
      <w:r w:rsidR="00CD443A" w:rsidRPr="00AD74C7">
        <w:rPr>
          <w:b/>
        </w:rPr>
        <w:tab/>
      </w:r>
      <w:r w:rsidR="00D12506" w:rsidRPr="00D12506">
        <w:rPr>
          <w:b/>
          <w:bCs/>
        </w:rPr>
        <w:fldChar w:fldCharType="begin"/>
      </w:r>
      <w:r w:rsidR="00D12506" w:rsidRPr="00D12506">
        <w:rPr>
          <w:b/>
          <w:bCs/>
        </w:rPr>
        <w:instrText xml:space="preserve"> MERGEFIELD "Account_Name_Firstname_First" </w:instrText>
      </w:r>
      <w:r w:rsidR="00D12506" w:rsidRPr="00D12506">
        <w:rPr>
          <w:b/>
          <w:bCs/>
        </w:rPr>
        <w:fldChar w:fldCharType="separate"/>
      </w:r>
      <w:r w:rsidR="008A1EB6">
        <w:rPr>
          <w:b/>
          <w:bCs/>
          <w:noProof/>
        </w:rPr>
        <w:t>«Account_Name_Firstname_First»</w:t>
      </w:r>
      <w:r w:rsidR="00D12506" w:rsidRPr="00D12506">
        <w:rPr>
          <w:b/>
          <w:bCs/>
          <w:noProof/>
        </w:rPr>
        <w:fldChar w:fldCharType="end"/>
      </w:r>
    </w:p>
    <w:p w14:paraId="7315A4EE" w14:textId="77777777" w:rsidR="000C0CD4" w:rsidRPr="00AD74C7" w:rsidRDefault="000C0CD4" w:rsidP="000C0CD4">
      <w:pPr>
        <w:spacing w:after="0"/>
        <w:rPr>
          <w:b/>
        </w:rPr>
      </w:pPr>
      <w:r w:rsidRPr="00AD74C7">
        <w:rPr>
          <w:b/>
        </w:rPr>
        <w:t>Amount Due</w:t>
      </w:r>
      <w:r w:rsidR="00D914AB" w:rsidRPr="00AD74C7">
        <w:rPr>
          <w:b/>
        </w:rPr>
        <w:t>:</w:t>
      </w:r>
      <w:r w:rsidRPr="00AD74C7">
        <w:rPr>
          <w:b/>
        </w:rPr>
        <w:tab/>
      </w:r>
      <w:r w:rsidR="00D914AB" w:rsidRPr="00AD74C7">
        <w:rPr>
          <w:b/>
        </w:rPr>
        <w:tab/>
      </w:r>
      <w:r w:rsidRPr="00AD74C7">
        <w:rPr>
          <w:b/>
        </w:rPr>
        <w:t>$</w:t>
      </w:r>
      <w:r w:rsidRPr="00AD74C7">
        <w:rPr>
          <w:b/>
        </w:rPr>
        <w:fldChar w:fldCharType="begin"/>
      </w:r>
      <w:r w:rsidRPr="00AD74C7">
        <w:rPr>
          <w:b/>
        </w:rPr>
        <w:instrText xml:space="preserve"> MERGEFIELD "Net_Assigned_Amt_Owing" </w:instrText>
      </w:r>
      <w:r w:rsidR="00651BDA" w:rsidRPr="00AD74C7">
        <w:rPr>
          <w:b/>
        </w:rPr>
        <w:instrText>\# #,##0.00</w:instrText>
      </w:r>
      <w:r w:rsidRPr="00AD74C7">
        <w:rPr>
          <w:b/>
        </w:rPr>
        <w:fldChar w:fldCharType="separate"/>
      </w:r>
      <w:r w:rsidR="008A1EB6">
        <w:rPr>
          <w:b/>
          <w:noProof/>
        </w:rPr>
        <w:t>«Net_Assigned_Amt_Owing»</w:t>
      </w:r>
      <w:r w:rsidRPr="00AD74C7">
        <w:rPr>
          <w:b/>
        </w:rPr>
        <w:fldChar w:fldCharType="end"/>
      </w:r>
    </w:p>
    <w:p w14:paraId="2065408A" w14:textId="77777777" w:rsidR="009A0AD2" w:rsidRPr="00AD74C7" w:rsidRDefault="000C0CD4" w:rsidP="006221D4">
      <w:pPr>
        <w:spacing w:after="0"/>
        <w:rPr>
          <w:b/>
        </w:rPr>
      </w:pPr>
      <w:r w:rsidRPr="00AD74C7">
        <w:rPr>
          <w:b/>
        </w:rPr>
        <w:t>Your Ref</w:t>
      </w:r>
      <w:r w:rsidR="009A0AD2" w:rsidRPr="00AD74C7">
        <w:rPr>
          <w:b/>
        </w:rPr>
        <w:t xml:space="preserve"> #</w:t>
      </w:r>
      <w:r w:rsidRPr="00AD74C7">
        <w:rPr>
          <w:b/>
        </w:rPr>
        <w:tab/>
      </w:r>
      <w:r w:rsidR="00D914AB" w:rsidRPr="00AD74C7">
        <w:rPr>
          <w:b/>
        </w:rPr>
        <w:tab/>
      </w:r>
      <w:r w:rsidR="009A0AD2" w:rsidRPr="00AD74C7">
        <w:rPr>
          <w:b/>
        </w:rPr>
        <w:fldChar w:fldCharType="begin"/>
      </w:r>
      <w:r w:rsidR="009A0AD2" w:rsidRPr="00AD74C7">
        <w:rPr>
          <w:b/>
        </w:rPr>
        <w:instrText xml:space="preserve"> MERGEFIELD "Client_Ref_Number_Long" </w:instrText>
      </w:r>
      <w:r w:rsidR="009A0AD2" w:rsidRPr="00AD74C7">
        <w:rPr>
          <w:b/>
        </w:rPr>
        <w:fldChar w:fldCharType="separate"/>
      </w:r>
      <w:r w:rsidR="008A1EB6">
        <w:rPr>
          <w:b/>
          <w:noProof/>
        </w:rPr>
        <w:t>«Client_Ref_Number_Long»</w:t>
      </w:r>
      <w:r w:rsidR="009A0AD2" w:rsidRPr="00AD74C7">
        <w:rPr>
          <w:b/>
        </w:rPr>
        <w:fldChar w:fldCharType="end"/>
      </w:r>
    </w:p>
    <w:p w14:paraId="6769AE32" w14:textId="77777777" w:rsidR="009A0AD2" w:rsidRPr="00AD74C7" w:rsidRDefault="009A0AD2" w:rsidP="006221D4">
      <w:pPr>
        <w:spacing w:after="0"/>
        <w:rPr>
          <w:b/>
        </w:rPr>
      </w:pPr>
      <w:r w:rsidRPr="00AD74C7">
        <w:rPr>
          <w:b/>
        </w:rPr>
        <w:t xml:space="preserve">AFM File # </w:t>
      </w:r>
      <w:r w:rsidR="000C0CD4" w:rsidRPr="00AD74C7">
        <w:rPr>
          <w:b/>
        </w:rPr>
        <w:tab/>
      </w:r>
      <w:r w:rsidR="00D914AB" w:rsidRPr="00AD74C7">
        <w:rPr>
          <w:b/>
        </w:rPr>
        <w:tab/>
      </w:r>
      <w:r w:rsidRPr="00AD74C7">
        <w:rPr>
          <w:b/>
        </w:rPr>
        <w:fldChar w:fldCharType="begin"/>
      </w:r>
      <w:r w:rsidRPr="00AD74C7">
        <w:rPr>
          <w:b/>
        </w:rPr>
        <w:instrText xml:space="preserve"> MERGEFIELD "Account_Number" </w:instrText>
      </w:r>
      <w:r w:rsidRPr="00AD74C7">
        <w:rPr>
          <w:b/>
        </w:rPr>
        <w:fldChar w:fldCharType="separate"/>
      </w:r>
      <w:r w:rsidR="008A1EB6">
        <w:rPr>
          <w:b/>
          <w:noProof/>
        </w:rPr>
        <w:t>«Account_Number»</w:t>
      </w:r>
      <w:r w:rsidRPr="00AD74C7">
        <w:rPr>
          <w:b/>
        </w:rPr>
        <w:fldChar w:fldCharType="end"/>
      </w:r>
    </w:p>
    <w:p w14:paraId="5C4C999E" w14:textId="77777777" w:rsidR="000C0CD4" w:rsidRPr="00AD74C7" w:rsidRDefault="000C0CD4" w:rsidP="006221D4">
      <w:pPr>
        <w:spacing w:after="0"/>
      </w:pPr>
    </w:p>
    <w:p w14:paraId="01AE19FE" w14:textId="77777777" w:rsidR="000C0CD4" w:rsidRPr="00AD74C7" w:rsidRDefault="000C0CD4" w:rsidP="006221D4">
      <w:pPr>
        <w:spacing w:after="0"/>
      </w:pPr>
      <w:r w:rsidRPr="00AD74C7">
        <w:t xml:space="preserve">Dear </w:t>
      </w:r>
      <w:r w:rsidR="00B80CA9">
        <w:fldChar w:fldCharType="begin"/>
      </w:r>
      <w:r w:rsidR="00B80CA9">
        <w:instrText xml:space="preserve"> MERGEFIELD "Client_Contact" </w:instrText>
      </w:r>
      <w:r w:rsidR="00B80CA9">
        <w:fldChar w:fldCharType="separate"/>
      </w:r>
      <w:r w:rsidR="008A1EB6">
        <w:rPr>
          <w:noProof/>
        </w:rPr>
        <w:t>«Client_Contact»</w:t>
      </w:r>
      <w:r w:rsidR="00B80CA9">
        <w:rPr>
          <w:noProof/>
        </w:rPr>
        <w:fldChar w:fldCharType="end"/>
      </w:r>
      <w:r w:rsidRPr="00AD74C7">
        <w:t>,</w:t>
      </w:r>
    </w:p>
    <w:p w14:paraId="0F27E5B7" w14:textId="77777777" w:rsidR="000C0CD4" w:rsidRPr="00AD74C7" w:rsidRDefault="000C0CD4" w:rsidP="006221D4">
      <w:pPr>
        <w:spacing w:after="0"/>
      </w:pPr>
    </w:p>
    <w:p w14:paraId="08A4590E" w14:textId="77777777" w:rsidR="00C656EB" w:rsidRPr="00AD74C7" w:rsidRDefault="000C0CD4" w:rsidP="000A1216">
      <w:pPr>
        <w:spacing w:after="0"/>
      </w:pPr>
      <w:r w:rsidRPr="00AD74C7">
        <w:t xml:space="preserve">Thank you for placing the above referenced account with American Financial Management (AFM).  Please use this letter as </w:t>
      </w:r>
      <w:r w:rsidR="00C656EB" w:rsidRPr="00AD74C7">
        <w:t xml:space="preserve">our formal acknowledgement that we received the claim, entered the account into our collection software and already </w:t>
      </w:r>
      <w:r w:rsidRPr="00AD74C7">
        <w:t>commenced our collection pursuit on your behalf</w:t>
      </w:r>
      <w:r w:rsidR="00C656EB" w:rsidRPr="00AD74C7">
        <w:t>.</w:t>
      </w:r>
    </w:p>
    <w:p w14:paraId="23F921B7" w14:textId="77777777" w:rsidR="00C656EB" w:rsidRPr="00AD74C7" w:rsidRDefault="00C656EB" w:rsidP="000A1216">
      <w:pPr>
        <w:spacing w:after="0"/>
      </w:pPr>
    </w:p>
    <w:p w14:paraId="278F22BA" w14:textId="77777777" w:rsidR="00446491" w:rsidRPr="00AD74C7" w:rsidRDefault="00446491" w:rsidP="000A1216">
      <w:pPr>
        <w:spacing w:after="0"/>
      </w:pPr>
      <w:r w:rsidRPr="00AD74C7">
        <w:t>Y</w:t>
      </w:r>
      <w:r w:rsidR="0029749A" w:rsidRPr="00AD74C7">
        <w:t xml:space="preserve">our debtor will be contacted by </w:t>
      </w:r>
      <w:r w:rsidR="0029749A" w:rsidRPr="00AD74C7">
        <w:rPr>
          <w:b/>
        </w:rPr>
        <w:t>The Law Offices of Richard T. Avis</w:t>
      </w:r>
      <w:r w:rsidR="0029749A" w:rsidRPr="00AD74C7">
        <w:t xml:space="preserve">.  These attorneys work in our office and only focus on collection and account resolution.  If the debtor </w:t>
      </w:r>
      <w:r w:rsidR="004644A1" w:rsidRPr="00AD74C7">
        <w:t xml:space="preserve">decides to </w:t>
      </w:r>
      <w:r w:rsidR="0029749A" w:rsidRPr="00AD74C7">
        <w:t>contact you</w:t>
      </w:r>
      <w:r w:rsidR="007C4574" w:rsidRPr="00AD74C7">
        <w:t xml:space="preserve"> </w:t>
      </w:r>
      <w:r w:rsidR="004644A1" w:rsidRPr="00AD74C7">
        <w:t xml:space="preserve">rather than respond to our attorney group, to help maintain the leverage already created by the immediate attorney involvement, please refer the debtor to the law office at </w:t>
      </w:r>
      <w:r w:rsidR="004644A1" w:rsidRPr="00AD74C7">
        <w:rPr>
          <w:b/>
        </w:rPr>
        <w:t>(847) 259-4700</w:t>
      </w:r>
      <w:r w:rsidR="004644A1" w:rsidRPr="00AD74C7">
        <w:t>.</w:t>
      </w:r>
    </w:p>
    <w:p w14:paraId="39340AB8" w14:textId="77777777" w:rsidR="00446491" w:rsidRPr="00AD74C7" w:rsidRDefault="00446491" w:rsidP="000A1216">
      <w:pPr>
        <w:spacing w:after="0"/>
      </w:pPr>
    </w:p>
    <w:p w14:paraId="1C8C03D2" w14:textId="77777777" w:rsidR="000C0CD4" w:rsidRPr="00AD74C7" w:rsidRDefault="00446491" w:rsidP="000A1216">
      <w:pPr>
        <w:spacing w:after="0"/>
      </w:pPr>
      <w:r w:rsidRPr="00AD74C7">
        <w:t>Please note that AFM’s Published Rate Schedule will control in atypical situations such as erroneous placements and account cancellations (aka: withdrawal fees), payments before placement (aka: discovery fees), the assignment of non-sufficient funds (NSF) checks, international claims, etc.  P</w:t>
      </w:r>
      <w:r w:rsidR="000C0CD4" w:rsidRPr="00AD74C7">
        <w:t>lease refer to AFM’s Published Rate Schedule and AFM’s Terms and Conditions for complete details regarding our collection services.</w:t>
      </w:r>
    </w:p>
    <w:p w14:paraId="427B5400" w14:textId="77777777" w:rsidR="004644A1" w:rsidRPr="00AD74C7" w:rsidRDefault="004644A1" w:rsidP="000A1216">
      <w:pPr>
        <w:spacing w:after="0"/>
      </w:pPr>
    </w:p>
    <w:p w14:paraId="10524D22" w14:textId="77777777" w:rsidR="000C0CD4" w:rsidRPr="00AD74C7" w:rsidRDefault="000C0CD4" w:rsidP="000A1216">
      <w:pPr>
        <w:spacing w:after="0"/>
      </w:pPr>
      <w:r w:rsidRPr="00AD74C7">
        <w:t xml:space="preserve">If you </w:t>
      </w:r>
      <w:r w:rsidRPr="00AD74C7">
        <w:rPr>
          <w:bCs/>
        </w:rPr>
        <w:t>have any questions</w:t>
      </w:r>
      <w:r w:rsidR="00446491" w:rsidRPr="00AD74C7">
        <w:rPr>
          <w:bCs/>
        </w:rPr>
        <w:t>, comments, or concerns</w:t>
      </w:r>
      <w:r w:rsidRPr="00AD74C7">
        <w:rPr>
          <w:bCs/>
        </w:rPr>
        <w:t xml:space="preserve"> </w:t>
      </w:r>
      <w:r w:rsidR="00446491" w:rsidRPr="00AD74C7">
        <w:rPr>
          <w:bCs/>
        </w:rPr>
        <w:t>about</w:t>
      </w:r>
      <w:r w:rsidRPr="00AD74C7">
        <w:rPr>
          <w:bCs/>
        </w:rPr>
        <w:t xml:space="preserve"> </w:t>
      </w:r>
      <w:r w:rsidR="00446491" w:rsidRPr="00AD74C7">
        <w:rPr>
          <w:bCs/>
        </w:rPr>
        <w:t>our</w:t>
      </w:r>
      <w:r w:rsidRPr="00AD74C7">
        <w:rPr>
          <w:bCs/>
        </w:rPr>
        <w:t xml:space="preserve"> collection </w:t>
      </w:r>
      <w:r w:rsidR="00446491" w:rsidRPr="00AD74C7">
        <w:rPr>
          <w:bCs/>
        </w:rPr>
        <w:t>services or this account</w:t>
      </w:r>
      <w:r w:rsidRPr="00AD74C7">
        <w:rPr>
          <w:bCs/>
        </w:rPr>
        <w:t xml:space="preserve">, </w:t>
      </w:r>
      <w:r w:rsidRPr="00AD74C7">
        <w:t xml:space="preserve">please call or email our </w:t>
      </w:r>
      <w:r w:rsidRPr="00AD74C7">
        <w:rPr>
          <w:b/>
        </w:rPr>
        <w:t>Client Services Department</w:t>
      </w:r>
      <w:r w:rsidRPr="00AD74C7">
        <w:t xml:space="preserve"> </w:t>
      </w:r>
      <w:r w:rsidR="00446491" w:rsidRPr="00AD74C7">
        <w:t xml:space="preserve">directly </w:t>
      </w:r>
      <w:r w:rsidRPr="00AD74C7">
        <w:t xml:space="preserve">at </w:t>
      </w:r>
      <w:r w:rsidRPr="00AD74C7">
        <w:rPr>
          <w:b/>
        </w:rPr>
        <w:t>(</w:t>
      </w:r>
      <w:r w:rsidRPr="00AD74C7">
        <w:rPr>
          <w:b/>
          <w:bCs/>
        </w:rPr>
        <w:t>847) 259-7000 x 115</w:t>
      </w:r>
      <w:r w:rsidRPr="00AD74C7">
        <w:t xml:space="preserve"> or </w:t>
      </w:r>
      <w:hyperlink r:id="rId7" w:history="1">
        <w:r w:rsidR="000A1216" w:rsidRPr="00AD74C7">
          <w:rPr>
            <w:rStyle w:val="Hyperlink"/>
            <w:b/>
            <w:bCs/>
          </w:rPr>
          <w:t>clientservices@afm</w:t>
        </w:r>
        <w:r w:rsidR="000A1216" w:rsidRPr="00AD74C7">
          <w:rPr>
            <w:rStyle w:val="Hyperlink"/>
            <w:b/>
            <w:bCs/>
          </w:rPr>
          <w:noBreakHyphen/>
          <w:t>usa.com</w:t>
        </w:r>
      </w:hyperlink>
      <w:r w:rsidRPr="00AD74C7">
        <w:rPr>
          <w:bCs/>
        </w:rPr>
        <w:t>.</w:t>
      </w:r>
      <w:r w:rsidRPr="00AD74C7">
        <w:t xml:space="preserve">  In addition, please notify our Client Services Department, in writing, if the </w:t>
      </w:r>
      <w:r w:rsidR="00446491" w:rsidRPr="00AD74C7">
        <w:t>d</w:t>
      </w:r>
      <w:r w:rsidRPr="00AD74C7">
        <w:t>ebtor sen</w:t>
      </w:r>
      <w:r w:rsidR="00446491" w:rsidRPr="00AD74C7">
        <w:t>ds</w:t>
      </w:r>
      <w:r w:rsidRPr="00AD74C7">
        <w:t xml:space="preserve"> a payment directly to your office</w:t>
      </w:r>
      <w:r w:rsidR="00644CAC" w:rsidRPr="00AD74C7">
        <w:t xml:space="preserve"> and we will update our file accordingly.</w:t>
      </w:r>
    </w:p>
    <w:p w14:paraId="4065CF9E" w14:textId="77777777" w:rsidR="000C0CD4" w:rsidRPr="00AD74C7" w:rsidRDefault="000C0CD4" w:rsidP="000C0CD4">
      <w:pPr>
        <w:spacing w:after="0"/>
        <w:jc w:val="both"/>
      </w:pPr>
    </w:p>
    <w:p w14:paraId="1CDAB811" w14:textId="77777777" w:rsidR="000C0CD4" w:rsidRPr="00AD74C7" w:rsidRDefault="000C0CD4" w:rsidP="00644CAC">
      <w:pPr>
        <w:spacing w:after="0"/>
      </w:pPr>
      <w:r w:rsidRPr="00AD74C7">
        <w:t>Thank you for the opportunity to assist in your collection efforts.</w:t>
      </w:r>
    </w:p>
    <w:p w14:paraId="0DD42B96" w14:textId="77777777" w:rsidR="00644CAC" w:rsidRPr="00AD74C7" w:rsidRDefault="00644CAC" w:rsidP="000C0CD4">
      <w:pPr>
        <w:spacing w:after="0"/>
      </w:pPr>
    </w:p>
    <w:p w14:paraId="1F98D0F1" w14:textId="77777777" w:rsidR="000C0CD4" w:rsidRPr="00AD74C7" w:rsidRDefault="000A1216" w:rsidP="000C0CD4">
      <w:pPr>
        <w:spacing w:after="0"/>
      </w:pPr>
      <w:r w:rsidRPr="00AD74C7">
        <w:t>Sincerely</w:t>
      </w:r>
      <w:r w:rsidR="000C0CD4" w:rsidRPr="00AD74C7">
        <w:t>,</w:t>
      </w:r>
    </w:p>
    <w:p w14:paraId="449470E9" w14:textId="77777777" w:rsidR="000C0CD4" w:rsidRPr="00AD74C7" w:rsidRDefault="000C0CD4" w:rsidP="000C0CD4">
      <w:pPr>
        <w:spacing w:after="0"/>
      </w:pPr>
    </w:p>
    <w:p w14:paraId="0DBC7FCD" w14:textId="77777777" w:rsidR="000C0CD4" w:rsidRPr="00AD74C7" w:rsidRDefault="000C0CD4" w:rsidP="000C0CD4">
      <w:pPr>
        <w:spacing w:after="0"/>
      </w:pPr>
      <w:r w:rsidRPr="00AD74C7">
        <w:t>American Financial Management</w:t>
      </w:r>
    </w:p>
    <w:sectPr w:rsidR="000C0CD4" w:rsidRPr="00AD74C7" w:rsidSect="007D60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52AC" w14:textId="77777777" w:rsidR="008A1EB6" w:rsidRDefault="008A1EB6" w:rsidP="002950AA">
      <w:pPr>
        <w:spacing w:after="0" w:line="240" w:lineRule="auto"/>
      </w:pPr>
      <w:r>
        <w:separator/>
      </w:r>
    </w:p>
  </w:endnote>
  <w:endnote w:type="continuationSeparator" w:id="0">
    <w:p w14:paraId="02970A6F" w14:textId="77777777" w:rsidR="008A1EB6" w:rsidRDefault="008A1EB6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8835" w14:textId="77777777" w:rsidR="00B80CA9" w:rsidRDefault="00B80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00F3" w14:textId="010CFE85" w:rsidR="000A1216" w:rsidRDefault="00B80CA9">
    <w:pPr>
      <w:pStyle w:val="Footer"/>
    </w:pPr>
    <w:r>
      <w:pict w14:anchorId="51B59D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7.25pt;height:42.75pt">
          <v:imagedata r:id="rId1" o:title="afm-footer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AE1C" w14:textId="77777777" w:rsidR="00B80CA9" w:rsidRDefault="00B80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9732" w14:textId="77777777" w:rsidR="008A1EB6" w:rsidRDefault="008A1EB6" w:rsidP="002950AA">
      <w:pPr>
        <w:spacing w:after="0" w:line="240" w:lineRule="auto"/>
      </w:pPr>
      <w:r>
        <w:separator/>
      </w:r>
    </w:p>
  </w:footnote>
  <w:footnote w:type="continuationSeparator" w:id="0">
    <w:p w14:paraId="1A13B0A4" w14:textId="77777777" w:rsidR="008A1EB6" w:rsidRDefault="008A1EB6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7B1" w14:textId="77777777" w:rsidR="00B80CA9" w:rsidRDefault="00B80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E3CE" w14:textId="77777777" w:rsidR="000A1216" w:rsidRDefault="00B80CA9">
    <w:pPr>
      <w:pStyle w:val="Header"/>
    </w:pPr>
    <w:r>
      <w:rPr>
        <w:noProof/>
      </w:rPr>
      <w:pict w14:anchorId="34122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251658752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0F73" w14:textId="77777777" w:rsidR="00B80CA9" w:rsidRDefault="00B8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1891021">
    <w:abstractNumId w:val="0"/>
  </w:num>
  <w:num w:numId="2" w16cid:durableId="179452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mailMerge>
    <w:mainDocumentType w:val="formLetters"/>
    <w:linkToQuery/>
    <w:dataType w:val="textFile"/>
    <w:query w:val="SELECT * FROM \\AFM2014\CUDOCS\Temp\19448407537-1.htm"/>
  </w:mailMerge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1EB6"/>
    <w:rsid w:val="00013F9D"/>
    <w:rsid w:val="00023573"/>
    <w:rsid w:val="000A1216"/>
    <w:rsid w:val="000B5F11"/>
    <w:rsid w:val="000C0CD4"/>
    <w:rsid w:val="000D7DC8"/>
    <w:rsid w:val="000E025E"/>
    <w:rsid w:val="00190A4F"/>
    <w:rsid w:val="00196F82"/>
    <w:rsid w:val="001C6683"/>
    <w:rsid w:val="001D522E"/>
    <w:rsid w:val="001F6128"/>
    <w:rsid w:val="00256227"/>
    <w:rsid w:val="00267A86"/>
    <w:rsid w:val="00275494"/>
    <w:rsid w:val="00290E81"/>
    <w:rsid w:val="002950AA"/>
    <w:rsid w:val="0029749A"/>
    <w:rsid w:val="002C33A7"/>
    <w:rsid w:val="00361F3B"/>
    <w:rsid w:val="00375764"/>
    <w:rsid w:val="00397A70"/>
    <w:rsid w:val="003A6A86"/>
    <w:rsid w:val="003D4E7B"/>
    <w:rsid w:val="00446491"/>
    <w:rsid w:val="00446FB7"/>
    <w:rsid w:val="004644A1"/>
    <w:rsid w:val="004774AB"/>
    <w:rsid w:val="00493ECC"/>
    <w:rsid w:val="004944E2"/>
    <w:rsid w:val="004A2D65"/>
    <w:rsid w:val="005158C6"/>
    <w:rsid w:val="005B34A3"/>
    <w:rsid w:val="006221D4"/>
    <w:rsid w:val="00644CAC"/>
    <w:rsid w:val="00651BDA"/>
    <w:rsid w:val="00654A66"/>
    <w:rsid w:val="0066754A"/>
    <w:rsid w:val="006C0784"/>
    <w:rsid w:val="006D30BF"/>
    <w:rsid w:val="006F0CB2"/>
    <w:rsid w:val="00733117"/>
    <w:rsid w:val="007C4574"/>
    <w:rsid w:val="007D60C6"/>
    <w:rsid w:val="008231BB"/>
    <w:rsid w:val="00851C51"/>
    <w:rsid w:val="00874E1C"/>
    <w:rsid w:val="0089129C"/>
    <w:rsid w:val="008A1EB6"/>
    <w:rsid w:val="009433E7"/>
    <w:rsid w:val="00947F49"/>
    <w:rsid w:val="009542EB"/>
    <w:rsid w:val="00963B28"/>
    <w:rsid w:val="009A0AD2"/>
    <w:rsid w:val="00A65B6A"/>
    <w:rsid w:val="00AD74C7"/>
    <w:rsid w:val="00AF738F"/>
    <w:rsid w:val="00B80CA9"/>
    <w:rsid w:val="00B9324C"/>
    <w:rsid w:val="00BA5C55"/>
    <w:rsid w:val="00C204E8"/>
    <w:rsid w:val="00C45C73"/>
    <w:rsid w:val="00C656EB"/>
    <w:rsid w:val="00C77504"/>
    <w:rsid w:val="00C9019A"/>
    <w:rsid w:val="00CD19FC"/>
    <w:rsid w:val="00CD443A"/>
    <w:rsid w:val="00CD7041"/>
    <w:rsid w:val="00D12506"/>
    <w:rsid w:val="00D8487E"/>
    <w:rsid w:val="00D914AB"/>
    <w:rsid w:val="00E96100"/>
    <w:rsid w:val="00EF0985"/>
    <w:rsid w:val="00F2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F9220"/>
  <w15:chartTrackingRefBased/>
  <w15:docId w15:val="{E6E5BC2D-132F-4CD4-96FF-BC13801E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0C0CD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A1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lientservices@afmusa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postgrid\data\2023\6\16\ACKN-35-2025638853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ACKN-35-2025638853-1.dot</Template>
  <TotalTime>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Links>
    <vt:vector size="6" baseType="variant">
      <vt:variant>
        <vt:i4>6226046</vt:i4>
      </vt:variant>
      <vt:variant>
        <vt:i4>39</vt:i4>
      </vt:variant>
      <vt:variant>
        <vt:i4>0</vt:i4>
      </vt:variant>
      <vt:variant>
        <vt:i4>5</vt:i4>
      </vt:variant>
      <vt:variant>
        <vt:lpwstr>mailto:clientservices@afm%1Eusa.com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2</cp:revision>
  <cp:lastPrinted>2021-03-30T16:19:00Z</cp:lastPrinted>
  <dcterms:created xsi:type="dcterms:W3CDTF">2023-06-21T17:52:00Z</dcterms:created>
  <dcterms:modified xsi:type="dcterms:W3CDTF">2023-09-08T00:01:00Z</dcterms:modified>
</cp:coreProperties>
</file>