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FA12" w14:textId="77777777" w:rsidR="00446FB7" w:rsidRPr="003379DD" w:rsidRDefault="006221D4" w:rsidP="00D914AB">
      <w:pPr>
        <w:jc w:val="right"/>
      </w:pPr>
      <w:fldSimple w:instr=" MERGEFIELD &quot;Todays_Date_MMMM_DD_YYYY&quot; ">
        <w:r w:rsidR="009520A3">
          <w:rPr>
            <w:noProof/>
          </w:rPr>
          <w:t>«Todays_Date_MMMM_DD_YYYY»</w:t>
        </w:r>
      </w:fldSimple>
    </w:p>
    <w:p w14:paraId="7BC76B90" w14:textId="77777777" w:rsidR="006221D4" w:rsidRPr="003379DD" w:rsidRDefault="00B038A1" w:rsidP="006221D4">
      <w:pPr>
        <w:spacing w:after="0"/>
      </w:pPr>
      <w:r w:rsidRPr="003379DD">
        <w:t>M</w:t>
      </w:r>
      <w:r w:rsidR="00C52C30">
        <w:t>s. Mary Rowley</w:t>
      </w:r>
    </w:p>
    <w:p w14:paraId="2C766A26" w14:textId="77777777" w:rsidR="00C77504" w:rsidRPr="003379DD" w:rsidRDefault="00C77504" w:rsidP="006221D4">
      <w:pPr>
        <w:spacing w:after="0"/>
      </w:pPr>
      <w:fldSimple w:instr=" MERGEFIELD &quot;CliFile_Name&quot; ">
        <w:r w:rsidR="009520A3">
          <w:rPr>
            <w:noProof/>
          </w:rPr>
          <w:t>«CliFile_Name»</w:t>
        </w:r>
      </w:fldSimple>
    </w:p>
    <w:p w14:paraId="55D310F1" w14:textId="77777777" w:rsidR="00C77504" w:rsidRPr="003379DD" w:rsidRDefault="00C77504" w:rsidP="006221D4">
      <w:pPr>
        <w:spacing w:after="0"/>
      </w:pPr>
      <w:fldSimple w:instr=" MERGEFIELD &quot;Client_Address&quot; ">
        <w:r w:rsidR="009520A3">
          <w:rPr>
            <w:noProof/>
          </w:rPr>
          <w:t>«Client_Address»</w:t>
        </w:r>
      </w:fldSimple>
    </w:p>
    <w:p w14:paraId="1D3DBEED" w14:textId="77777777" w:rsidR="00C77504" w:rsidRPr="003379DD" w:rsidRDefault="00C77504" w:rsidP="006221D4">
      <w:pPr>
        <w:spacing w:after="0"/>
      </w:pPr>
      <w:fldSimple w:instr=" MERGEFIELD &quot;Client_City&quot; ">
        <w:r w:rsidR="009520A3">
          <w:rPr>
            <w:noProof/>
          </w:rPr>
          <w:t>«Client_City»</w:t>
        </w:r>
      </w:fldSimple>
      <w:r w:rsidRPr="003379DD">
        <w:t xml:space="preserve">, </w:t>
      </w:r>
      <w:fldSimple w:instr=" MERGEFIELD &quot;Client_State&quot; ">
        <w:r w:rsidR="009520A3">
          <w:rPr>
            <w:noProof/>
          </w:rPr>
          <w:t>«Client_State»</w:t>
        </w:r>
      </w:fldSimple>
      <w:r w:rsidRPr="003379DD">
        <w:t xml:space="preserve"> </w:t>
      </w:r>
      <w:fldSimple w:instr=" MERGEFIELD &quot;Client_Zip&quot; ">
        <w:r w:rsidR="009520A3">
          <w:rPr>
            <w:noProof/>
          </w:rPr>
          <w:t>«Client_Zip»</w:t>
        </w:r>
      </w:fldSimple>
    </w:p>
    <w:p w14:paraId="64D2479D" w14:textId="77777777" w:rsidR="00C77504" w:rsidRPr="003379DD" w:rsidRDefault="00C77504" w:rsidP="006221D4">
      <w:pPr>
        <w:spacing w:after="0"/>
      </w:pPr>
    </w:p>
    <w:p w14:paraId="721230BE" w14:textId="77777777" w:rsidR="00C77504" w:rsidRPr="003379DD" w:rsidRDefault="00B038A1" w:rsidP="006221D4">
      <w:pPr>
        <w:spacing w:after="0"/>
      </w:pPr>
      <w:r w:rsidRPr="003379DD">
        <w:t xml:space="preserve">W. W. Grainger, Inc. v. </w:t>
      </w:r>
      <w:fldSimple w:instr=" MERGEFIELD &quot;Account_Name_Firstname_First&quot; ">
        <w:r w:rsidR="009520A3">
          <w:rPr>
            <w:noProof/>
          </w:rPr>
          <w:t>«Account_Name_Firstname_First»</w:t>
        </w:r>
      </w:fldSimple>
    </w:p>
    <w:p w14:paraId="3EE4D9A4" w14:textId="77777777" w:rsidR="00B038A1" w:rsidRPr="003379DD" w:rsidRDefault="00B038A1" w:rsidP="000C0CD4">
      <w:pPr>
        <w:spacing w:after="0"/>
      </w:pPr>
      <w:r w:rsidRPr="003379DD">
        <w:t xml:space="preserve">Account No. </w:t>
      </w:r>
      <w:fldSimple w:instr=" MERGEFIELD &quot;Client_Ref_Number_Long&quot; ">
        <w:r w:rsidR="009520A3">
          <w:rPr>
            <w:noProof/>
          </w:rPr>
          <w:t>«Client_Ref_Number_Long»</w:t>
        </w:r>
      </w:fldSimple>
      <w:r w:rsidRPr="003379DD">
        <w:t xml:space="preserve"> - AFM File </w:t>
      </w:r>
      <w:r w:rsidR="00041C27">
        <w:t xml:space="preserve">No. </w:t>
      </w:r>
      <w:fldSimple w:instr=" MERGEFIELD &quot;Account_Number&quot; ">
        <w:r w:rsidR="009520A3">
          <w:rPr>
            <w:noProof/>
          </w:rPr>
          <w:t>«Account_Number»</w:t>
        </w:r>
      </w:fldSimple>
    </w:p>
    <w:p w14:paraId="6C7E42B7" w14:textId="77777777" w:rsidR="007102EF" w:rsidRDefault="007102EF" w:rsidP="007102EF">
      <w:pPr>
        <w:spacing w:after="0"/>
      </w:pPr>
      <w:r>
        <w:t xml:space="preserve">Placement amount </w:t>
      </w:r>
      <w:r>
        <w:fldChar w:fldCharType="begin"/>
      </w:r>
      <w:r>
        <w:instrText xml:space="preserve"> MERGEFIELD "Asgnd_Amt_PRINCIPAL_Field_Owing" </w:instrText>
      </w:r>
      <w:r w:rsidR="00F91F46">
        <w:instrText>\# $#,##0.00</w:instrText>
      </w:r>
      <w:r>
        <w:fldChar w:fldCharType="separate"/>
      </w:r>
      <w:r w:rsidR="009520A3">
        <w:rPr>
          <w:noProof/>
        </w:rPr>
        <w:t>«Asgnd_Amt_PRINCIPAL_Field_Owing»</w:t>
      </w:r>
      <w:r>
        <w:fldChar w:fldCharType="end"/>
      </w:r>
      <w:r w:rsidR="00041C27">
        <w:t xml:space="preserve"> </w:t>
      </w:r>
      <w:r>
        <w:t>/ Close</w:t>
      </w:r>
      <w:r w:rsidR="00041C27">
        <w:t>-O</w:t>
      </w:r>
      <w:r>
        <w:t xml:space="preserve">ut </w:t>
      </w:r>
      <w:r w:rsidR="00041C27">
        <w:t>A</w:t>
      </w:r>
      <w:r>
        <w:t xml:space="preserve">mount </w:t>
      </w:r>
      <w:r>
        <w:fldChar w:fldCharType="begin"/>
      </w:r>
      <w:r>
        <w:instrText xml:space="preserve"> MERGEFIELD "Asgnd_Amt_PRINCIPAL_Field_Bal" </w:instrText>
      </w:r>
      <w:r w:rsidR="00F91F46">
        <w:instrText>\# $#,##0.00</w:instrText>
      </w:r>
      <w:r>
        <w:fldChar w:fldCharType="separate"/>
      </w:r>
      <w:r w:rsidR="009520A3">
        <w:rPr>
          <w:noProof/>
        </w:rPr>
        <w:t>«Asgnd_Amt_PRINCIPAL_Field_Bal»</w:t>
      </w:r>
      <w:r>
        <w:fldChar w:fldCharType="end"/>
      </w:r>
    </w:p>
    <w:p w14:paraId="42D25407" w14:textId="77777777" w:rsidR="00B038A1" w:rsidRPr="003379DD" w:rsidRDefault="00B038A1" w:rsidP="000C0CD4">
      <w:pPr>
        <w:spacing w:after="0"/>
      </w:pPr>
      <w:r w:rsidRPr="003379DD">
        <w:t xml:space="preserve">Reason for closure – </w:t>
      </w:r>
      <w:r w:rsidR="00041C27">
        <w:t xml:space="preserve">Breached </w:t>
      </w:r>
      <w:r w:rsidR="006C5CA7">
        <w:t>Payment Plan</w:t>
      </w:r>
    </w:p>
    <w:p w14:paraId="19EE599A" w14:textId="77777777" w:rsidR="000C0CD4" w:rsidRPr="003379DD" w:rsidRDefault="000C0CD4" w:rsidP="00D30788">
      <w:pPr>
        <w:spacing w:after="0"/>
      </w:pPr>
    </w:p>
    <w:p w14:paraId="67F0203E" w14:textId="77777777" w:rsidR="000C0CD4" w:rsidRPr="003379DD" w:rsidRDefault="000C0CD4" w:rsidP="00D30788">
      <w:pPr>
        <w:spacing w:after="0"/>
      </w:pPr>
      <w:r w:rsidRPr="003379DD">
        <w:t xml:space="preserve">Dear </w:t>
      </w:r>
      <w:r w:rsidR="00267943" w:rsidRPr="003379DD">
        <w:t>Mr. Archuleta,</w:t>
      </w:r>
    </w:p>
    <w:p w14:paraId="0211C651" w14:textId="77777777" w:rsidR="000C0CD4" w:rsidRPr="003379DD" w:rsidRDefault="000C0CD4" w:rsidP="00D30788">
      <w:pPr>
        <w:spacing w:after="0"/>
      </w:pPr>
    </w:p>
    <w:p w14:paraId="7EF1B217" w14:textId="77777777" w:rsidR="00267943" w:rsidRPr="003379DD" w:rsidRDefault="00267943" w:rsidP="00D30788">
      <w:pPr>
        <w:spacing w:after="0"/>
      </w:pPr>
      <w:r w:rsidRPr="003379DD">
        <w:t>This is to update you regarding the above referenced file.</w:t>
      </w:r>
    </w:p>
    <w:p w14:paraId="194A240E" w14:textId="77777777" w:rsidR="00267943" w:rsidRPr="003379DD" w:rsidRDefault="00267943" w:rsidP="00D30788">
      <w:pPr>
        <w:spacing w:after="0"/>
      </w:pPr>
    </w:p>
    <w:p w14:paraId="4C55F5B1" w14:textId="77777777" w:rsidR="00301E4D" w:rsidRPr="003379DD" w:rsidRDefault="006C5CA7" w:rsidP="00D30788">
      <w:pPr>
        <w:spacing w:after="0"/>
      </w:pPr>
      <w:r>
        <w:t xml:space="preserve">Despite our aggressive efforts to collect the monies owed to </w:t>
      </w:r>
      <w:r w:rsidR="00041C27">
        <w:t>Grainger</w:t>
      </w:r>
      <w:r>
        <w:t xml:space="preserve">, the debtor failed to comply with the </w:t>
      </w:r>
      <w:r w:rsidR="00041C27">
        <w:t xml:space="preserve">agreed-to </w:t>
      </w:r>
      <w:r>
        <w:t xml:space="preserve">payment plan in effect.  We persistently attempted to get the payment plan back on track.  Unfortunately, the debtor </w:t>
      </w:r>
      <w:r w:rsidR="00041C27">
        <w:t xml:space="preserve">did not rectify the breached payment plan or commit to </w:t>
      </w:r>
      <w:r w:rsidR="00D30788">
        <w:t xml:space="preserve">making </w:t>
      </w:r>
      <w:r w:rsidR="00041C27">
        <w:t xml:space="preserve">any </w:t>
      </w:r>
      <w:r w:rsidR="00D30788">
        <w:t xml:space="preserve">future </w:t>
      </w:r>
      <w:r w:rsidR="00041C27">
        <w:t>paymen</w:t>
      </w:r>
      <w:r w:rsidR="00D30788">
        <w:t>ts</w:t>
      </w:r>
      <w:r w:rsidR="00041C27">
        <w:t xml:space="preserve">.  Based on our efforts, it is apparent the debtor is not able, or </w:t>
      </w:r>
      <w:r>
        <w:t>does not intend</w:t>
      </w:r>
      <w:r w:rsidR="00041C27">
        <w:t>,</w:t>
      </w:r>
      <w:r>
        <w:t xml:space="preserve"> to make any additional voluntary payments.</w:t>
      </w:r>
    </w:p>
    <w:p w14:paraId="18BF6184" w14:textId="77777777" w:rsidR="00301E4D" w:rsidRPr="003379DD" w:rsidRDefault="00301E4D" w:rsidP="00D30788">
      <w:pPr>
        <w:spacing w:after="0"/>
      </w:pPr>
    </w:p>
    <w:p w14:paraId="010CD31C" w14:textId="77777777" w:rsidR="00301E4D" w:rsidRPr="003379DD" w:rsidRDefault="006C5CA7" w:rsidP="00D30788">
      <w:pPr>
        <w:spacing w:after="0"/>
      </w:pPr>
      <w:r>
        <w:t xml:space="preserve">Ordinarily, at this time, we would consider the merits of filing a lawsuit.  However, in this case, </w:t>
      </w:r>
      <w:r w:rsidR="00D30788">
        <w:t xml:space="preserve">filing suit is not cost justifiable </w:t>
      </w:r>
      <w:r>
        <w:t xml:space="preserve">due to the </w:t>
      </w:r>
      <w:r w:rsidR="00D30788">
        <w:t xml:space="preserve">debtor’s financial capabilities and/or the </w:t>
      </w:r>
      <w:r>
        <w:t xml:space="preserve">size of </w:t>
      </w:r>
      <w:r w:rsidR="00D30788">
        <w:t>balance due Grainger</w:t>
      </w:r>
      <w:r>
        <w:t>.  Thus, we are forced to close our file</w:t>
      </w:r>
      <w:r w:rsidR="00D30788">
        <w:t xml:space="preserve"> as uncollectible</w:t>
      </w:r>
      <w:r>
        <w:t>.</w:t>
      </w:r>
    </w:p>
    <w:p w14:paraId="640B7797" w14:textId="77777777" w:rsidR="00301E4D" w:rsidRPr="003379DD" w:rsidRDefault="00301E4D" w:rsidP="00D30788">
      <w:pPr>
        <w:spacing w:after="0"/>
      </w:pPr>
    </w:p>
    <w:p w14:paraId="26F7D252" w14:textId="77777777" w:rsidR="00301E4D" w:rsidRPr="003379DD" w:rsidRDefault="00301E4D" w:rsidP="00D30788">
      <w:pPr>
        <w:spacing w:after="0"/>
      </w:pPr>
      <w:r w:rsidRPr="003379DD">
        <w:t xml:space="preserve">If you have not done so already, please take this opportunity to write off the balance as a bad debt for IRS tax purposes.  We appreciate the opportunity to be of service to </w:t>
      </w:r>
      <w:r w:rsidR="00D30788">
        <w:t>Grainger</w:t>
      </w:r>
      <w:r w:rsidRPr="003379DD">
        <w:t xml:space="preserve"> and look forward to assisting you on future matters.</w:t>
      </w:r>
    </w:p>
    <w:p w14:paraId="0C4C5967" w14:textId="77777777" w:rsidR="00301E4D" w:rsidRPr="003379DD" w:rsidRDefault="00301E4D" w:rsidP="00D30788">
      <w:pPr>
        <w:spacing w:after="0"/>
      </w:pPr>
    </w:p>
    <w:p w14:paraId="680E6E13" w14:textId="77777777" w:rsidR="00411CDC" w:rsidRDefault="00411CDC" w:rsidP="00411CDC">
      <w:pPr>
        <w:spacing w:after="0"/>
      </w:pPr>
      <w:r>
        <w:t>Very truly yours,</w:t>
      </w:r>
    </w:p>
    <w:p w14:paraId="0CA1CECF" w14:textId="77777777" w:rsidR="00411CDC" w:rsidRDefault="00411CDC" w:rsidP="00411CDC">
      <w:pPr>
        <w:spacing w:after="0"/>
      </w:pPr>
    </w:p>
    <w:p w14:paraId="36879100" w14:textId="77777777" w:rsidR="00411CDC" w:rsidRDefault="00411CDC" w:rsidP="00411CDC">
      <w:pPr>
        <w:spacing w:after="0"/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fldChar w:fldCharType="begin"/>
      </w:r>
      <w:r>
        <w:rPr>
          <w:rFonts w:ascii="Freestyle Script" w:hAnsi="Freestyle Script"/>
          <w:sz w:val="40"/>
          <w:szCs w:val="40"/>
        </w:rPr>
        <w:instrText xml:space="preserve"> MERGEFIELD "COLLECTOR_NAME_SIGNATURE" </w:instrText>
      </w:r>
      <w:r>
        <w:rPr>
          <w:rFonts w:ascii="Freestyle Script" w:hAnsi="Freestyle Script"/>
          <w:sz w:val="40"/>
          <w:szCs w:val="40"/>
        </w:rPr>
        <w:fldChar w:fldCharType="separate"/>
      </w:r>
      <w:r w:rsidR="009520A3">
        <w:rPr>
          <w:rFonts w:ascii="Freestyle Script" w:hAnsi="Freestyle Script"/>
          <w:noProof/>
          <w:sz w:val="40"/>
          <w:szCs w:val="40"/>
        </w:rPr>
        <w:t>«COLLECTOR_NAME_SIGNATURE»</w:t>
      </w:r>
      <w:r>
        <w:rPr>
          <w:rFonts w:ascii="Freestyle Script" w:hAnsi="Freestyle Script"/>
          <w:sz w:val="40"/>
          <w:szCs w:val="40"/>
        </w:rPr>
        <w:fldChar w:fldCharType="end"/>
      </w:r>
    </w:p>
    <w:p w14:paraId="09D27084" w14:textId="77777777" w:rsidR="00411CDC" w:rsidRDefault="00411CDC" w:rsidP="00411CDC">
      <w:pPr>
        <w:spacing w:after="0"/>
      </w:pPr>
    </w:p>
    <w:p w14:paraId="69331E50" w14:textId="77777777" w:rsidR="00411CDC" w:rsidRDefault="00411CDC" w:rsidP="00411CDC">
      <w:pPr>
        <w:spacing w:after="0"/>
      </w:pPr>
      <w:fldSimple w:instr=" MERGEFIELD &quot;Collector_Pseudonym&quot; ">
        <w:r w:rsidR="009520A3">
          <w:rPr>
            <w:noProof/>
          </w:rPr>
          <w:t>«Collector_Pseudonym»</w:t>
        </w:r>
      </w:fldSimple>
    </w:p>
    <w:p w14:paraId="691EE343" w14:textId="77777777" w:rsidR="00850D9D" w:rsidRDefault="00411CDC" w:rsidP="00411CDC">
      <w:pPr>
        <w:spacing w:after="0"/>
      </w:pPr>
      <w:r>
        <w:t>American Financial Management, Inc.</w:t>
      </w:r>
    </w:p>
    <w:sectPr w:rsidR="00850D9D" w:rsidSect="007D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9A1DC" w14:textId="77777777" w:rsidR="005E4A21" w:rsidRDefault="005E4A21" w:rsidP="002950AA">
      <w:pPr>
        <w:spacing w:after="0" w:line="240" w:lineRule="auto"/>
      </w:pPr>
      <w:r>
        <w:separator/>
      </w:r>
    </w:p>
  </w:endnote>
  <w:endnote w:type="continuationSeparator" w:id="0">
    <w:p w14:paraId="14F65742" w14:textId="77777777" w:rsidR="005E4A21" w:rsidRDefault="005E4A21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5BFE7" w14:textId="77777777" w:rsidR="001323F4" w:rsidRDefault="00132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37C93" w14:textId="77777777" w:rsidR="00301E4D" w:rsidRDefault="001323F4">
    <w:pPr>
      <w:pStyle w:val="Footer"/>
    </w:pPr>
    <w:r>
      <w:pict w14:anchorId="078915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22F5" w14:textId="77777777" w:rsidR="001323F4" w:rsidRDefault="00132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F27C6" w14:textId="77777777" w:rsidR="005E4A21" w:rsidRDefault="005E4A21" w:rsidP="002950AA">
      <w:pPr>
        <w:spacing w:after="0" w:line="240" w:lineRule="auto"/>
      </w:pPr>
      <w:r>
        <w:separator/>
      </w:r>
    </w:p>
  </w:footnote>
  <w:footnote w:type="continuationSeparator" w:id="0">
    <w:p w14:paraId="0D7B2809" w14:textId="77777777" w:rsidR="005E4A21" w:rsidRDefault="005E4A21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ACE1" w14:textId="77777777" w:rsidR="001323F4" w:rsidRDefault="00132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3782E" w14:textId="77777777" w:rsidR="00301E4D" w:rsidRDefault="00301E4D">
    <w:pPr>
      <w:pStyle w:val="Header"/>
    </w:pPr>
    <w:r>
      <w:rPr>
        <w:noProof/>
      </w:rPr>
      <w:pict w14:anchorId="673AF1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6918" w14:textId="77777777" w:rsidR="001323F4" w:rsidRDefault="00132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0709008">
    <w:abstractNumId w:val="0"/>
  </w:num>
  <w:num w:numId="2" w16cid:durableId="1401096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20A3"/>
    <w:rsid w:val="00041C27"/>
    <w:rsid w:val="000563FC"/>
    <w:rsid w:val="000A276F"/>
    <w:rsid w:val="000B5F11"/>
    <w:rsid w:val="000C0CD4"/>
    <w:rsid w:val="000C1B50"/>
    <w:rsid w:val="000E025E"/>
    <w:rsid w:val="001323F4"/>
    <w:rsid w:val="00183D5F"/>
    <w:rsid w:val="00190A4F"/>
    <w:rsid w:val="001932D1"/>
    <w:rsid w:val="001E1E34"/>
    <w:rsid w:val="00206B61"/>
    <w:rsid w:val="00267943"/>
    <w:rsid w:val="00267A86"/>
    <w:rsid w:val="0028360B"/>
    <w:rsid w:val="002950AA"/>
    <w:rsid w:val="00301E4D"/>
    <w:rsid w:val="003379DD"/>
    <w:rsid w:val="003A6A86"/>
    <w:rsid w:val="003E1EF5"/>
    <w:rsid w:val="00411CDC"/>
    <w:rsid w:val="00425B4F"/>
    <w:rsid w:val="00446FB7"/>
    <w:rsid w:val="0046478A"/>
    <w:rsid w:val="004944E2"/>
    <w:rsid w:val="004A2D65"/>
    <w:rsid w:val="005158C6"/>
    <w:rsid w:val="005E4A21"/>
    <w:rsid w:val="006221D4"/>
    <w:rsid w:val="0066754A"/>
    <w:rsid w:val="006C5CA7"/>
    <w:rsid w:val="006D21F8"/>
    <w:rsid w:val="006F0CB2"/>
    <w:rsid w:val="007102EF"/>
    <w:rsid w:val="00733117"/>
    <w:rsid w:val="007D60C6"/>
    <w:rsid w:val="008231BB"/>
    <w:rsid w:val="00850D9D"/>
    <w:rsid w:val="00851C51"/>
    <w:rsid w:val="008B5CF8"/>
    <w:rsid w:val="009520A3"/>
    <w:rsid w:val="00963B28"/>
    <w:rsid w:val="009A0AD2"/>
    <w:rsid w:val="009B4827"/>
    <w:rsid w:val="009B7CAA"/>
    <w:rsid w:val="009C4F01"/>
    <w:rsid w:val="00A0564B"/>
    <w:rsid w:val="00A44336"/>
    <w:rsid w:val="00A65B6A"/>
    <w:rsid w:val="00A77B33"/>
    <w:rsid w:val="00AB7583"/>
    <w:rsid w:val="00AF738F"/>
    <w:rsid w:val="00B038A1"/>
    <w:rsid w:val="00B50920"/>
    <w:rsid w:val="00B9324C"/>
    <w:rsid w:val="00B95835"/>
    <w:rsid w:val="00BA5C55"/>
    <w:rsid w:val="00C00CBB"/>
    <w:rsid w:val="00C12B2D"/>
    <w:rsid w:val="00C204E8"/>
    <w:rsid w:val="00C32C60"/>
    <w:rsid w:val="00C45C73"/>
    <w:rsid w:val="00C52C30"/>
    <w:rsid w:val="00C77504"/>
    <w:rsid w:val="00CD19FC"/>
    <w:rsid w:val="00CD7041"/>
    <w:rsid w:val="00D30788"/>
    <w:rsid w:val="00D3299B"/>
    <w:rsid w:val="00D8487E"/>
    <w:rsid w:val="00D914AB"/>
    <w:rsid w:val="00DD3F64"/>
    <w:rsid w:val="00E43D23"/>
    <w:rsid w:val="00EF0985"/>
    <w:rsid w:val="00F9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738D9"/>
  <w15:chartTrackingRefBased/>
  <w15:docId w15:val="{136F77E6-0DEF-4A3F-8D33-73D36ABA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0C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WWGA01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WWGA010.dot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2021-03-30T17:26:00Z</cp:lastPrinted>
  <dcterms:created xsi:type="dcterms:W3CDTF">2023-07-17T01:49:00Z</dcterms:created>
  <dcterms:modified xsi:type="dcterms:W3CDTF">2023-07-17T01:49:00Z</dcterms:modified>
</cp:coreProperties>
</file>