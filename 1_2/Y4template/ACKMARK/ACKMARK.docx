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C25A5" w14:textId="77777777" w:rsidR="00A87A2E" w:rsidRPr="00871178" w:rsidRDefault="00A87A2E" w:rsidP="00A87A2E">
      <w:r w:rsidRPr="00871178">
        <w:t xml:space="preserve">VIA EMAIL TO: </w:t>
      </w:r>
      <w:fldSimple w:instr=" MERGEFIELD &quot;X1032_Client_Email&quot; ">
        <w:r w:rsidR="00A929F3">
          <w:rPr>
            <w:noProof/>
          </w:rPr>
          <w:t>«X1032_Client_Email»</w:t>
        </w:r>
      </w:fldSimple>
    </w:p>
    <w:p w14:paraId="532D1770" w14:textId="77777777" w:rsidR="00446FB7" w:rsidRPr="00871178" w:rsidRDefault="006221D4" w:rsidP="00B138FF">
      <w:pPr>
        <w:jc w:val="right"/>
      </w:pPr>
      <w:fldSimple w:instr=" MERGEFIELD &quot;Todays_Date_MMMM_DD_YYYY&quot; ">
        <w:r w:rsidR="00A929F3">
          <w:rPr>
            <w:noProof/>
          </w:rPr>
          <w:t>«Todays_Date_MMMM_DD_YYYY»</w:t>
        </w:r>
      </w:fldSimple>
    </w:p>
    <w:p w14:paraId="03E8FE21" w14:textId="77777777" w:rsidR="006221D4" w:rsidRPr="00871178" w:rsidRDefault="006221D4" w:rsidP="006221D4">
      <w:pPr>
        <w:spacing w:after="0"/>
      </w:pPr>
      <w:fldSimple w:instr=" MERGEFIELD &quot;Client_Contact&quot; ">
        <w:r w:rsidR="00A929F3">
          <w:rPr>
            <w:noProof/>
          </w:rPr>
          <w:t>«Client_Contact»</w:t>
        </w:r>
      </w:fldSimple>
    </w:p>
    <w:p w14:paraId="1C69F4AF" w14:textId="77777777" w:rsidR="00C77504" w:rsidRPr="00871178" w:rsidRDefault="00C77504" w:rsidP="006221D4">
      <w:pPr>
        <w:spacing w:after="0"/>
      </w:pPr>
      <w:fldSimple w:instr=" MERGEFIELD &quot;CliFile_Name&quot; ">
        <w:r w:rsidR="00A929F3">
          <w:rPr>
            <w:noProof/>
          </w:rPr>
          <w:t>«CliFile_Name»</w:t>
        </w:r>
      </w:fldSimple>
    </w:p>
    <w:p w14:paraId="27DC95FF" w14:textId="77777777" w:rsidR="00C77504" w:rsidRPr="00871178" w:rsidRDefault="00C77504" w:rsidP="006221D4">
      <w:pPr>
        <w:spacing w:after="0"/>
      </w:pPr>
      <w:fldSimple w:instr=" MERGEFIELD &quot;Client_Address&quot; ">
        <w:r w:rsidR="00A929F3">
          <w:rPr>
            <w:noProof/>
          </w:rPr>
          <w:t>«Client_Address»</w:t>
        </w:r>
      </w:fldSimple>
    </w:p>
    <w:p w14:paraId="547328DC" w14:textId="77777777" w:rsidR="00C77504" w:rsidRPr="00871178" w:rsidRDefault="00C77504" w:rsidP="006221D4">
      <w:pPr>
        <w:spacing w:after="0"/>
      </w:pPr>
      <w:fldSimple w:instr=" MERGEFIELD &quot;Client_City&quot; ">
        <w:r w:rsidR="00A929F3">
          <w:rPr>
            <w:noProof/>
          </w:rPr>
          <w:t>«Client_City»</w:t>
        </w:r>
      </w:fldSimple>
      <w:r w:rsidRPr="00871178">
        <w:t xml:space="preserve">, </w:t>
      </w:r>
      <w:fldSimple w:instr=" MERGEFIELD &quot;Client_State&quot; ">
        <w:r w:rsidR="00A929F3">
          <w:rPr>
            <w:noProof/>
          </w:rPr>
          <w:t>«Client_State»</w:t>
        </w:r>
      </w:fldSimple>
      <w:r w:rsidRPr="00871178">
        <w:t xml:space="preserve"> </w:t>
      </w:r>
      <w:fldSimple w:instr=" MERGEFIELD &quot;Client_Zip&quot; ">
        <w:r w:rsidR="00A929F3">
          <w:rPr>
            <w:noProof/>
          </w:rPr>
          <w:t>«Client_Zip»</w:t>
        </w:r>
      </w:fldSimple>
    </w:p>
    <w:p w14:paraId="60F355DD" w14:textId="77777777" w:rsidR="00C77504" w:rsidRPr="00871178" w:rsidRDefault="00C77504" w:rsidP="006221D4">
      <w:pPr>
        <w:spacing w:after="0"/>
        <w:rPr>
          <w:sz w:val="18"/>
          <w:szCs w:val="18"/>
        </w:rPr>
      </w:pPr>
    </w:p>
    <w:p w14:paraId="7231E63C" w14:textId="77777777" w:rsidR="00C77504" w:rsidRPr="00871178" w:rsidRDefault="00B138FF" w:rsidP="006221D4">
      <w:pPr>
        <w:spacing w:after="0"/>
        <w:rPr>
          <w:b/>
        </w:rPr>
      </w:pPr>
      <w:r w:rsidRPr="00871178">
        <w:rPr>
          <w:b/>
        </w:rPr>
        <w:t>Insured:</w:t>
      </w:r>
      <w:r w:rsidRPr="00871178">
        <w:rPr>
          <w:b/>
        </w:rPr>
        <w:tab/>
      </w:r>
      <w:r w:rsidR="003D1A87" w:rsidRPr="003D1A87">
        <w:rPr>
          <w:b/>
          <w:bCs/>
        </w:rPr>
        <w:fldChar w:fldCharType="begin"/>
      </w:r>
      <w:r w:rsidR="003D1A87" w:rsidRPr="003D1A87">
        <w:rPr>
          <w:b/>
          <w:bCs/>
        </w:rPr>
        <w:instrText xml:space="preserve"> MERGEFIELD "Account_Name_Firstname_First" </w:instrText>
      </w:r>
      <w:r w:rsidR="003D1A87" w:rsidRPr="003D1A87">
        <w:rPr>
          <w:b/>
          <w:bCs/>
        </w:rPr>
        <w:fldChar w:fldCharType="separate"/>
      </w:r>
      <w:r w:rsidR="00A929F3">
        <w:rPr>
          <w:b/>
          <w:bCs/>
          <w:noProof/>
        </w:rPr>
        <w:t>«Account_Name_Firstname_First»</w:t>
      </w:r>
      <w:r w:rsidR="003D1A87" w:rsidRPr="003D1A87">
        <w:rPr>
          <w:b/>
          <w:bCs/>
          <w:noProof/>
        </w:rPr>
        <w:fldChar w:fldCharType="end"/>
      </w:r>
    </w:p>
    <w:p w14:paraId="7F5A7BA9" w14:textId="77777777" w:rsidR="000C0CD4" w:rsidRPr="00871178" w:rsidRDefault="000C0CD4" w:rsidP="000C0CD4">
      <w:pPr>
        <w:spacing w:after="0"/>
        <w:rPr>
          <w:b/>
        </w:rPr>
      </w:pPr>
      <w:r w:rsidRPr="00871178">
        <w:rPr>
          <w:b/>
        </w:rPr>
        <w:t>Amount Due</w:t>
      </w:r>
      <w:r w:rsidR="00B138FF" w:rsidRPr="00871178">
        <w:rPr>
          <w:b/>
        </w:rPr>
        <w:t>:</w:t>
      </w:r>
      <w:r w:rsidRPr="00871178">
        <w:rPr>
          <w:b/>
        </w:rPr>
        <w:tab/>
        <w:t>$</w:t>
      </w:r>
      <w:r w:rsidRPr="00871178">
        <w:rPr>
          <w:b/>
        </w:rPr>
        <w:fldChar w:fldCharType="begin"/>
      </w:r>
      <w:r w:rsidRPr="00871178">
        <w:rPr>
          <w:b/>
        </w:rPr>
        <w:instrText xml:space="preserve"> MERGEFIELD "Net_Assigned_Amt_Owing" </w:instrText>
      </w:r>
      <w:r w:rsidR="0089127D" w:rsidRPr="00871178">
        <w:rPr>
          <w:b/>
        </w:rPr>
        <w:instrText>\# #,##0.00</w:instrText>
      </w:r>
      <w:r w:rsidRPr="00871178">
        <w:rPr>
          <w:b/>
        </w:rPr>
        <w:fldChar w:fldCharType="separate"/>
      </w:r>
      <w:r w:rsidR="00A929F3">
        <w:rPr>
          <w:b/>
          <w:noProof/>
        </w:rPr>
        <w:t>«Net_Assigned_Amt_Owing»</w:t>
      </w:r>
      <w:r w:rsidRPr="00871178">
        <w:rPr>
          <w:b/>
        </w:rPr>
        <w:fldChar w:fldCharType="end"/>
      </w:r>
    </w:p>
    <w:p w14:paraId="4D4709F0" w14:textId="77777777" w:rsidR="009A0AD2" w:rsidRPr="00871178" w:rsidRDefault="000C0CD4" w:rsidP="006221D4">
      <w:pPr>
        <w:spacing w:after="0"/>
        <w:rPr>
          <w:b/>
        </w:rPr>
      </w:pPr>
      <w:r w:rsidRPr="00871178">
        <w:rPr>
          <w:b/>
        </w:rPr>
        <w:t>Your Ref</w:t>
      </w:r>
      <w:r w:rsidR="009A0AD2" w:rsidRPr="00871178">
        <w:rPr>
          <w:b/>
        </w:rPr>
        <w:t xml:space="preserve"> #</w:t>
      </w:r>
      <w:r w:rsidRPr="00871178">
        <w:rPr>
          <w:b/>
        </w:rPr>
        <w:tab/>
      </w:r>
      <w:r w:rsidR="009A0AD2" w:rsidRPr="00871178">
        <w:rPr>
          <w:b/>
        </w:rPr>
        <w:fldChar w:fldCharType="begin"/>
      </w:r>
      <w:r w:rsidR="009A0AD2" w:rsidRPr="00871178">
        <w:rPr>
          <w:b/>
        </w:rPr>
        <w:instrText xml:space="preserve"> MERGEFIELD "Client_Ref_Number_Long" </w:instrText>
      </w:r>
      <w:r w:rsidR="009A0AD2" w:rsidRPr="00871178">
        <w:rPr>
          <w:b/>
        </w:rPr>
        <w:fldChar w:fldCharType="separate"/>
      </w:r>
      <w:r w:rsidR="00A929F3">
        <w:rPr>
          <w:b/>
          <w:noProof/>
        </w:rPr>
        <w:t>«Client_Ref_Number_Long»</w:t>
      </w:r>
      <w:r w:rsidR="009A0AD2" w:rsidRPr="00871178">
        <w:rPr>
          <w:b/>
        </w:rPr>
        <w:fldChar w:fldCharType="end"/>
      </w:r>
    </w:p>
    <w:p w14:paraId="39552CA8" w14:textId="77777777" w:rsidR="009A0AD2" w:rsidRPr="00871178" w:rsidRDefault="009A0AD2" w:rsidP="006221D4">
      <w:pPr>
        <w:spacing w:after="0"/>
        <w:rPr>
          <w:b/>
        </w:rPr>
      </w:pPr>
      <w:r w:rsidRPr="00871178">
        <w:rPr>
          <w:b/>
        </w:rPr>
        <w:t xml:space="preserve">AFM File # </w:t>
      </w:r>
      <w:r w:rsidR="000C0CD4" w:rsidRPr="00871178">
        <w:rPr>
          <w:b/>
        </w:rPr>
        <w:tab/>
      </w:r>
      <w:r w:rsidRPr="00871178">
        <w:rPr>
          <w:b/>
        </w:rPr>
        <w:fldChar w:fldCharType="begin"/>
      </w:r>
      <w:r w:rsidRPr="00871178">
        <w:rPr>
          <w:b/>
        </w:rPr>
        <w:instrText xml:space="preserve"> MERGEFIELD "Account_Number" </w:instrText>
      </w:r>
      <w:r w:rsidRPr="00871178">
        <w:rPr>
          <w:b/>
        </w:rPr>
        <w:fldChar w:fldCharType="separate"/>
      </w:r>
      <w:r w:rsidR="00A929F3">
        <w:rPr>
          <w:b/>
          <w:noProof/>
        </w:rPr>
        <w:t>«Account_Number»</w:t>
      </w:r>
      <w:r w:rsidRPr="00871178">
        <w:rPr>
          <w:b/>
        </w:rPr>
        <w:fldChar w:fldCharType="end"/>
      </w:r>
    </w:p>
    <w:p w14:paraId="139EF529" w14:textId="77777777" w:rsidR="000C0CD4" w:rsidRPr="00871178" w:rsidRDefault="000C0CD4" w:rsidP="006221D4">
      <w:pPr>
        <w:spacing w:after="0"/>
        <w:rPr>
          <w:sz w:val="18"/>
          <w:szCs w:val="18"/>
        </w:rPr>
      </w:pPr>
    </w:p>
    <w:p w14:paraId="542FEE59" w14:textId="77777777" w:rsidR="000C0CD4" w:rsidRPr="00871178" w:rsidRDefault="000C0CD4" w:rsidP="008C5213">
      <w:pPr>
        <w:spacing w:after="0" w:line="240" w:lineRule="auto"/>
      </w:pPr>
      <w:r w:rsidRPr="00871178">
        <w:t xml:space="preserve">Dear </w:t>
      </w:r>
      <w:fldSimple w:instr=" MERGEFIELD &quot;Client_Contact&quot; ">
        <w:r w:rsidR="00A929F3">
          <w:rPr>
            <w:noProof/>
          </w:rPr>
          <w:t>«Client_Contact»</w:t>
        </w:r>
      </w:fldSimple>
      <w:r w:rsidRPr="00871178">
        <w:t>,</w:t>
      </w:r>
    </w:p>
    <w:p w14:paraId="4DD7BEF9" w14:textId="77777777" w:rsidR="000C0CD4" w:rsidRPr="00871178" w:rsidRDefault="000C0CD4" w:rsidP="008C5213">
      <w:pPr>
        <w:spacing w:after="0" w:line="240" w:lineRule="auto"/>
        <w:rPr>
          <w:sz w:val="18"/>
          <w:szCs w:val="18"/>
        </w:rPr>
      </w:pPr>
    </w:p>
    <w:p w14:paraId="68C62CD9" w14:textId="77777777" w:rsidR="00B138FF" w:rsidRPr="00871178" w:rsidRDefault="00B138FF" w:rsidP="008C5213">
      <w:pPr>
        <w:spacing w:after="0" w:line="240" w:lineRule="auto"/>
      </w:pPr>
      <w:r w:rsidRPr="00871178">
        <w:t>Thank you for placing the above referenced account with American Financial Management (AFM).  Please use this letter as confirmation that we already commenced our collection pursuit on your behalf and please refer to AFM’s Published Rate Schedule and AFM’s Terms and Conditions for complete details regarding our collection services.</w:t>
      </w:r>
    </w:p>
    <w:p w14:paraId="15B36B3C" w14:textId="77777777" w:rsidR="00B138FF" w:rsidRPr="00871178" w:rsidRDefault="00B138FF" w:rsidP="008C5213">
      <w:pPr>
        <w:spacing w:after="0" w:line="240" w:lineRule="auto"/>
        <w:rPr>
          <w:sz w:val="18"/>
          <w:szCs w:val="18"/>
        </w:rPr>
      </w:pPr>
    </w:p>
    <w:p w14:paraId="1F258D94" w14:textId="77777777" w:rsidR="00B138FF" w:rsidRPr="00871178" w:rsidRDefault="00B138FF" w:rsidP="008C5213">
      <w:pPr>
        <w:spacing w:after="0" w:line="240" w:lineRule="auto"/>
      </w:pPr>
      <w:r w:rsidRPr="00871178">
        <w:t xml:space="preserve">As a reminder, our attorney group is currently contacting the Insured through AFM’s Attorney Intervention Collection Program.  The immediate attorney involvement subconsciously escalates the urgency of this matter, so our attorney group’s immediate, persistent and respectful collection efforts should elicit a quick response from the opposing party.  If the Insured decides to contact your office rather than directly respond to our attorney group, to ensure we maintain or even increase our current leverage to collect the balance owed on this account, please refer the Insured and any Insured communications to the attorney group at </w:t>
      </w:r>
      <w:r w:rsidRPr="00871178">
        <w:rPr>
          <w:b/>
        </w:rPr>
        <w:t>(847) 259-4700</w:t>
      </w:r>
      <w:r w:rsidRPr="00871178">
        <w:t xml:space="preserve">.  </w:t>
      </w:r>
    </w:p>
    <w:p w14:paraId="7EB523C1" w14:textId="77777777" w:rsidR="00B138FF" w:rsidRPr="00871178" w:rsidRDefault="00B138FF" w:rsidP="008C5213">
      <w:pPr>
        <w:spacing w:after="0" w:line="240" w:lineRule="auto"/>
        <w:rPr>
          <w:sz w:val="18"/>
          <w:szCs w:val="18"/>
        </w:rPr>
      </w:pPr>
    </w:p>
    <w:p w14:paraId="06299DC6" w14:textId="77777777" w:rsidR="00B138FF" w:rsidRPr="00871178" w:rsidRDefault="00B138FF" w:rsidP="008C5213">
      <w:pPr>
        <w:spacing w:after="0" w:line="240" w:lineRule="auto"/>
      </w:pPr>
      <w:r w:rsidRPr="00871178">
        <w:t xml:space="preserve">If you </w:t>
      </w:r>
      <w:r w:rsidRPr="00871178">
        <w:rPr>
          <w:bCs/>
        </w:rPr>
        <w:t>have any questions pertaining to AFM’s collection procedures, would like a status update on this file or if we need to modify any of the account information described above</w:t>
      </w:r>
      <w:r w:rsidRPr="00871178">
        <w:t xml:space="preserve">, please call or email our Client Services Department at </w:t>
      </w:r>
      <w:r w:rsidRPr="00871178">
        <w:rPr>
          <w:b/>
        </w:rPr>
        <w:t>(</w:t>
      </w:r>
      <w:r w:rsidRPr="00871178">
        <w:rPr>
          <w:b/>
          <w:bCs/>
        </w:rPr>
        <w:t>847) 259-7000 x 115</w:t>
      </w:r>
      <w:r w:rsidRPr="00871178">
        <w:t xml:space="preserve"> or </w:t>
      </w:r>
      <w:hyperlink r:id="rId7" w:history="1">
        <w:r w:rsidRPr="00871178">
          <w:rPr>
            <w:rStyle w:val="Hyperlink"/>
            <w:b/>
            <w:bCs/>
          </w:rPr>
          <w:t>clientservices@afm-usa.com</w:t>
        </w:r>
      </w:hyperlink>
      <w:r w:rsidRPr="00871178">
        <w:rPr>
          <w:bCs/>
        </w:rPr>
        <w:t>.</w:t>
      </w:r>
      <w:r w:rsidRPr="00871178">
        <w:t xml:space="preserve">  In addition, please notify our Client Services Department, in writing, if the Insured sends a payment directly to your office.  Upon receiving this notification, we will update our file accordingly.</w:t>
      </w:r>
    </w:p>
    <w:p w14:paraId="059675BF" w14:textId="77777777" w:rsidR="00B138FF" w:rsidRPr="00871178" w:rsidRDefault="00B138FF" w:rsidP="008C5213">
      <w:pPr>
        <w:spacing w:after="0" w:line="240" w:lineRule="auto"/>
        <w:rPr>
          <w:sz w:val="18"/>
          <w:szCs w:val="18"/>
        </w:rPr>
      </w:pPr>
    </w:p>
    <w:p w14:paraId="782FD86E" w14:textId="77777777" w:rsidR="00B138FF" w:rsidRPr="00871178" w:rsidRDefault="00B138FF" w:rsidP="008C5213">
      <w:pPr>
        <w:spacing w:after="0" w:line="240" w:lineRule="auto"/>
      </w:pPr>
      <w:r w:rsidRPr="00871178">
        <w:t>Thank you again for the opportunity to assist in your collection efforts.</w:t>
      </w:r>
    </w:p>
    <w:p w14:paraId="5E8EEF11" w14:textId="77777777" w:rsidR="00B138FF" w:rsidRPr="00871178" w:rsidRDefault="00B138FF" w:rsidP="008C5213">
      <w:pPr>
        <w:spacing w:after="0" w:line="240" w:lineRule="auto"/>
      </w:pPr>
    </w:p>
    <w:p w14:paraId="2C7649CD" w14:textId="77777777" w:rsidR="00B138FF" w:rsidRPr="00871178" w:rsidRDefault="00B138FF" w:rsidP="008C5213">
      <w:pPr>
        <w:spacing w:after="0" w:line="240" w:lineRule="auto"/>
      </w:pPr>
      <w:r w:rsidRPr="00871178">
        <w:t>Very truly yours,</w:t>
      </w:r>
    </w:p>
    <w:p w14:paraId="50FA0328" w14:textId="77777777" w:rsidR="00B138FF" w:rsidRPr="00871178" w:rsidRDefault="00B138FF" w:rsidP="008C5213">
      <w:pPr>
        <w:spacing w:after="0" w:line="240" w:lineRule="auto"/>
        <w:rPr>
          <w:sz w:val="18"/>
          <w:szCs w:val="18"/>
        </w:rPr>
      </w:pPr>
    </w:p>
    <w:p w14:paraId="2257EC86" w14:textId="77777777" w:rsidR="000C0CD4" w:rsidRPr="00871178" w:rsidRDefault="00B138FF" w:rsidP="008C5213">
      <w:pPr>
        <w:spacing w:after="0" w:line="240" w:lineRule="auto"/>
      </w:pPr>
      <w:r w:rsidRPr="00871178">
        <w:t>American Financial Management</w:t>
      </w:r>
    </w:p>
    <w:sectPr w:rsidR="000C0CD4" w:rsidRPr="00871178" w:rsidSect="007D60C6">
      <w:headerReference w:type="even" r:id="rId8"/>
      <w:headerReference w:type="default" r:id="rId9"/>
      <w:footerReference w:type="even" r:id="rId10"/>
      <w:footerReference w:type="default" r:id="rId11"/>
      <w:headerReference w:type="first" r:id="rId12"/>
      <w:footerReference w:type="first" r:id="rId13"/>
      <w:pgSz w:w="12240" w:h="15840"/>
      <w:pgMar w:top="2837"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4AB9B" w14:textId="77777777" w:rsidR="000E069D" w:rsidRDefault="000E069D" w:rsidP="002950AA">
      <w:pPr>
        <w:spacing w:after="0" w:line="240" w:lineRule="auto"/>
      </w:pPr>
      <w:r>
        <w:separator/>
      </w:r>
    </w:p>
  </w:endnote>
  <w:endnote w:type="continuationSeparator" w:id="0">
    <w:p w14:paraId="32E16391" w14:textId="77777777" w:rsidR="000E069D" w:rsidRDefault="000E069D" w:rsidP="00295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BDB49" w14:textId="77777777" w:rsidR="00C813A6" w:rsidRDefault="00C813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BC6F" w14:textId="02EC1BDE" w:rsidR="00C77504" w:rsidRDefault="00A929F3">
    <w:pPr>
      <w:pStyle w:val="Footer"/>
    </w:pPr>
    <w:r>
      <w:rPr>
        <w:noProof/>
      </w:rPr>
      <w:drawing>
        <wp:inline distT="0" distB="0" distL="0" distR="0" wp14:anchorId="5060556F" wp14:editId="035C31B8">
          <wp:extent cx="5943600" cy="54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429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474E7" w14:textId="77777777" w:rsidR="00C813A6" w:rsidRDefault="00C81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AA17A" w14:textId="77777777" w:rsidR="000E069D" w:rsidRDefault="000E069D" w:rsidP="002950AA">
      <w:pPr>
        <w:spacing w:after="0" w:line="240" w:lineRule="auto"/>
      </w:pPr>
      <w:r>
        <w:separator/>
      </w:r>
    </w:p>
  </w:footnote>
  <w:footnote w:type="continuationSeparator" w:id="0">
    <w:p w14:paraId="69E65D5F" w14:textId="77777777" w:rsidR="000E069D" w:rsidRDefault="000E069D" w:rsidP="00295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41B84" w14:textId="77777777" w:rsidR="00C813A6" w:rsidRDefault="00C813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A8AF6" w14:textId="5FD0D7AF" w:rsidR="00C77504" w:rsidRDefault="00A929F3">
    <w:pPr>
      <w:pStyle w:val="Header"/>
    </w:pPr>
    <w:r>
      <w:rPr>
        <w:noProof/>
      </w:rPr>
      <w:drawing>
        <wp:anchor distT="0" distB="0" distL="114300" distR="114300" simplePos="0" relativeHeight="251657728" behindDoc="1" locked="0" layoutInCell="1" allowOverlap="1" wp14:anchorId="1EEFD93A" wp14:editId="39287302">
          <wp:simplePos x="0" y="0"/>
          <wp:positionH relativeFrom="column">
            <wp:posOffset>-908050</wp:posOffset>
          </wp:positionH>
          <wp:positionV relativeFrom="paragraph">
            <wp:posOffset>-450850</wp:posOffset>
          </wp:positionV>
          <wp:extent cx="2441575" cy="1216025"/>
          <wp:effectExtent l="0" t="0" r="0" b="0"/>
          <wp:wrapNone/>
          <wp:docPr id="834321046" name="Picture 1"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958B" w14:textId="77777777" w:rsidR="00C813A6" w:rsidRDefault="00C813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037BD"/>
    <w:multiLevelType w:val="hybridMultilevel"/>
    <w:tmpl w:val="165291BE"/>
    <w:lvl w:ilvl="0" w:tplc="42308078">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4F22DFA"/>
    <w:multiLevelType w:val="hybridMultilevel"/>
    <w:tmpl w:val="22347BCA"/>
    <w:lvl w:ilvl="0" w:tplc="857A27EE">
      <w:start w:val="10"/>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85161466">
    <w:abstractNumId w:val="0"/>
  </w:num>
  <w:num w:numId="2" w16cid:durableId="1930961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F3"/>
    <w:rsid w:val="00024DC6"/>
    <w:rsid w:val="000B5F11"/>
    <w:rsid w:val="000C0CD4"/>
    <w:rsid w:val="000E025E"/>
    <w:rsid w:val="000E069D"/>
    <w:rsid w:val="00190A4F"/>
    <w:rsid w:val="002306A0"/>
    <w:rsid w:val="00267A86"/>
    <w:rsid w:val="002950AA"/>
    <w:rsid w:val="003A6A86"/>
    <w:rsid w:val="003B3BD1"/>
    <w:rsid w:val="003D1A87"/>
    <w:rsid w:val="00446FB7"/>
    <w:rsid w:val="004944E2"/>
    <w:rsid w:val="004A2D65"/>
    <w:rsid w:val="005158C6"/>
    <w:rsid w:val="006221D4"/>
    <w:rsid w:val="0066754A"/>
    <w:rsid w:val="006F0CB2"/>
    <w:rsid w:val="00733117"/>
    <w:rsid w:val="007D60C6"/>
    <w:rsid w:val="008231BB"/>
    <w:rsid w:val="00871178"/>
    <w:rsid w:val="0089127D"/>
    <w:rsid w:val="008C5213"/>
    <w:rsid w:val="008F54EF"/>
    <w:rsid w:val="00963B28"/>
    <w:rsid w:val="009765B3"/>
    <w:rsid w:val="009A0AD2"/>
    <w:rsid w:val="009E351F"/>
    <w:rsid w:val="009F2BB9"/>
    <w:rsid w:val="00A65B6A"/>
    <w:rsid w:val="00A87A2E"/>
    <w:rsid w:val="00A929F3"/>
    <w:rsid w:val="00AF738F"/>
    <w:rsid w:val="00B138FF"/>
    <w:rsid w:val="00B9324C"/>
    <w:rsid w:val="00BA5C55"/>
    <w:rsid w:val="00C42DEE"/>
    <w:rsid w:val="00C70D4C"/>
    <w:rsid w:val="00C77504"/>
    <w:rsid w:val="00C813A6"/>
    <w:rsid w:val="00C86081"/>
    <w:rsid w:val="00CD19FC"/>
    <w:rsid w:val="00CD7041"/>
    <w:rsid w:val="00D8487E"/>
    <w:rsid w:val="00EF0985"/>
    <w:rsid w:val="00F2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EE83D"/>
  <w15:chartTrackingRefBased/>
  <w15:docId w15:val="{4D9B2564-D1B4-4FFE-A5EB-4F86FE71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0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0AA"/>
  </w:style>
  <w:style w:type="paragraph" w:styleId="Footer">
    <w:name w:val="footer"/>
    <w:basedOn w:val="Normal"/>
    <w:link w:val="FooterChar"/>
    <w:uiPriority w:val="99"/>
    <w:unhideWhenUsed/>
    <w:rsid w:val="002950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0AA"/>
  </w:style>
  <w:style w:type="paragraph" w:styleId="BalloonText">
    <w:name w:val="Balloon Text"/>
    <w:basedOn w:val="Normal"/>
    <w:link w:val="BalloonTextChar"/>
    <w:uiPriority w:val="99"/>
    <w:semiHidden/>
    <w:unhideWhenUsed/>
    <w:rsid w:val="00267A86"/>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67A86"/>
    <w:rPr>
      <w:rFonts w:ascii="Segoe UI" w:hAnsi="Segoe UI" w:cs="Segoe UI"/>
      <w:sz w:val="18"/>
      <w:szCs w:val="18"/>
    </w:rPr>
  </w:style>
  <w:style w:type="character" w:styleId="Hyperlink">
    <w:name w:val="Hyperlink"/>
    <w:uiPriority w:val="99"/>
    <w:semiHidden/>
    <w:unhideWhenUsed/>
    <w:rsid w:val="000C0C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435191">
      <w:bodyDiv w:val="1"/>
      <w:marLeft w:val="0"/>
      <w:marRight w:val="0"/>
      <w:marTop w:val="0"/>
      <w:marBottom w:val="0"/>
      <w:divBdr>
        <w:top w:val="none" w:sz="0" w:space="0" w:color="auto"/>
        <w:left w:val="none" w:sz="0" w:space="0" w:color="auto"/>
        <w:bottom w:val="none" w:sz="0" w:space="0" w:color="auto"/>
        <w:right w:val="none" w:sz="0" w:space="0" w:color="auto"/>
      </w:divBdr>
    </w:div>
    <w:div w:id="47317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clientservices@afm-usa.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remner\Development\cubs-scripting\dot_templates\ACKMA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ACKMARK.dot</Template>
  <TotalTime>1</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Links>
    <vt:vector size="6" baseType="variant">
      <vt:variant>
        <vt:i4>3276879</vt:i4>
      </vt:variant>
      <vt:variant>
        <vt:i4>39</vt:i4>
      </vt:variant>
      <vt:variant>
        <vt:i4>0</vt:i4>
      </vt:variant>
      <vt:variant>
        <vt:i4>5</vt:i4>
      </vt:variant>
      <vt:variant>
        <vt:lpwstr>mailto:clientservices@afm-usa.com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2021-03-30T16:17:00Z</cp:lastPrinted>
  <dcterms:created xsi:type="dcterms:W3CDTF">2023-07-15T15:58:00Z</dcterms:created>
  <dcterms:modified xsi:type="dcterms:W3CDTF">2023-07-15T15:59:00Z</dcterms:modified>
</cp:coreProperties>
</file>