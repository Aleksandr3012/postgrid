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2B831" w14:textId="77777777" w:rsidR="005D5E45" w:rsidRDefault="005D5E45" w:rsidP="005D5E45">
      <w:pPr>
        <w:spacing w:after="0" w:line="240" w:lineRule="auto"/>
      </w:pPr>
    </w:p>
    <w:p w14:paraId="37A1103C" w14:textId="77777777" w:rsidR="005D5E45" w:rsidRDefault="005D5E45" w:rsidP="005D5E45">
      <w:pPr>
        <w:spacing w:after="0" w:line="240" w:lineRule="auto"/>
      </w:pPr>
      <w:r>
        <w:t xml:space="preserve">Corporation Department </w:t>
      </w:r>
      <w:r>
        <w:tab/>
      </w:r>
      <w:r>
        <w:tab/>
      </w:r>
      <w:r>
        <w:tab/>
      </w:r>
      <w:r>
        <w:tab/>
      </w:r>
      <w:fldSimple w:instr=" MERGEFIELD &quot;Todays_Date_MMMM_DD_YYYY&quot; ">
        <w:r w:rsidR="00250F16">
          <w:rPr>
            <w:noProof/>
          </w:rPr>
          <w:t>«Todays_Date_MMMM_DD_YYYY»</w:t>
        </w:r>
      </w:fldSimple>
    </w:p>
    <w:p w14:paraId="38F89EDF" w14:textId="77777777" w:rsidR="005D5E45" w:rsidRDefault="005D5E45" w:rsidP="005D5E45">
      <w:pPr>
        <w:spacing w:after="0" w:line="240" w:lineRule="auto"/>
      </w:pPr>
      <w:r>
        <w:t>Secretary of State</w:t>
      </w:r>
    </w:p>
    <w:p w14:paraId="34F39905" w14:textId="77777777" w:rsidR="005D5E45" w:rsidRDefault="005D5E45" w:rsidP="005D5E45">
      <w:pPr>
        <w:spacing w:after="0" w:line="240" w:lineRule="auto"/>
      </w:pPr>
      <w:r>
        <w:t xml:space="preserve">State of </w:t>
      </w:r>
      <w:fldSimple w:instr=" MERGEFIELD &quot;Field1_From_LtrRequest&quot; ">
        <w:r w:rsidR="00250F16">
          <w:rPr>
            <w:noProof/>
          </w:rPr>
          <w:t>«Field1_From_LtrRequest»</w:t>
        </w:r>
      </w:fldSimple>
    </w:p>
    <w:p w14:paraId="00421DA7" w14:textId="77777777" w:rsidR="005D5E45" w:rsidRDefault="005D5E45" w:rsidP="00927034">
      <w:pPr>
        <w:spacing w:after="0" w:line="240" w:lineRule="auto"/>
      </w:pPr>
    </w:p>
    <w:p w14:paraId="03783210" w14:textId="77777777" w:rsidR="005D5E45" w:rsidRDefault="005D5E45" w:rsidP="00927034">
      <w:pPr>
        <w:spacing w:after="0" w:line="240" w:lineRule="auto"/>
      </w:pPr>
    </w:p>
    <w:p w14:paraId="3525519A" w14:textId="77777777" w:rsidR="00927034" w:rsidRPr="00927034" w:rsidRDefault="00927034" w:rsidP="00927034">
      <w:pPr>
        <w:spacing w:after="0"/>
      </w:pPr>
      <w:r w:rsidRPr="00927034">
        <w:t xml:space="preserve">RE: </w:t>
      </w:r>
      <w:fldSimple w:instr=" MERGEFIELD &quot;CliFile_Name&quot; ">
        <w:r w:rsidR="00250F16">
          <w:rPr>
            <w:noProof/>
          </w:rPr>
          <w:t>«CliFile_Name»</w:t>
        </w:r>
      </w:fldSimple>
      <w:r w:rsidRPr="00927034">
        <w:t xml:space="preserve"> / </w:t>
      </w:r>
      <w:fldSimple w:instr=" MERGEFIELD &quot;Account_Name_Firstname_First&quot; ">
        <w:r w:rsidR="00250F16">
          <w:rPr>
            <w:noProof/>
          </w:rPr>
          <w:t>«Account_Name_Firstname_First»</w:t>
        </w:r>
      </w:fldSimple>
      <w:r w:rsidRPr="00927034">
        <w:t xml:space="preserve"> - File No. </w:t>
      </w:r>
      <w:fldSimple w:instr=" MERGEFIELD &quot;Account_Number&quot; ">
        <w:r w:rsidR="00250F16">
          <w:rPr>
            <w:noProof/>
          </w:rPr>
          <w:t>«Account_Number»</w:t>
        </w:r>
      </w:fldSimple>
      <w:r w:rsidRPr="00927034">
        <w:t>-</w:t>
      </w:r>
      <w:fldSimple w:instr=" MERGEFIELD &quot;Desk&quot; ">
        <w:r w:rsidR="00250F16">
          <w:rPr>
            <w:noProof/>
          </w:rPr>
          <w:t>«Desk»</w:t>
        </w:r>
      </w:fldSimple>
    </w:p>
    <w:p w14:paraId="73B85539" w14:textId="77777777" w:rsidR="00927034" w:rsidRDefault="00927034" w:rsidP="00927034">
      <w:pPr>
        <w:spacing w:after="0" w:line="240" w:lineRule="auto"/>
      </w:pPr>
    </w:p>
    <w:p w14:paraId="01AA6249" w14:textId="77777777" w:rsidR="00927034" w:rsidRDefault="00927034" w:rsidP="00927034">
      <w:pPr>
        <w:spacing w:after="0" w:line="240" w:lineRule="auto"/>
      </w:pPr>
    </w:p>
    <w:p w14:paraId="00893C0D" w14:textId="77777777" w:rsidR="005D5E45" w:rsidRDefault="005D5E45" w:rsidP="00927034">
      <w:pPr>
        <w:spacing w:after="0" w:line="240" w:lineRule="auto"/>
      </w:pPr>
      <w:r>
        <w:t>To Whom It May Concern:</w:t>
      </w:r>
    </w:p>
    <w:p w14:paraId="2BD174AD" w14:textId="77777777" w:rsidR="005D5E45" w:rsidRDefault="005D5E45" w:rsidP="00927034">
      <w:pPr>
        <w:spacing w:after="0" w:line="240" w:lineRule="auto"/>
      </w:pPr>
    </w:p>
    <w:p w14:paraId="1D75D2EE" w14:textId="77777777" w:rsidR="005D5E45" w:rsidRDefault="005D5E45" w:rsidP="00927034">
      <w:pPr>
        <w:spacing w:after="0" w:line="240" w:lineRule="auto"/>
      </w:pPr>
      <w:r w:rsidRPr="005D5E45">
        <w:t xml:space="preserve">Please advise if you have issued a charter for a corporation known as: </w:t>
      </w:r>
      <w:fldSimple w:instr=" MERGEFIELD &quot;Field2_From_LtrRequest&quot; ">
        <w:r w:rsidR="00250F16">
          <w:rPr>
            <w:noProof/>
          </w:rPr>
          <w:t>«Field2_From_LtrRequest»</w:t>
        </w:r>
      </w:fldSimple>
      <w:r>
        <w:t xml:space="preserve">.  If so, and if possible, please provide us with the information below.  If convenient, please feel free to write the information directly on this page and return it to us.  Please note, at this time, we are </w:t>
      </w:r>
      <w:r>
        <w:rPr>
          <w:u w:val="single"/>
        </w:rPr>
        <w:t>not</w:t>
      </w:r>
      <w:r>
        <w:t xml:space="preserve"> requesting copies of the applicable documents.</w:t>
      </w:r>
    </w:p>
    <w:p w14:paraId="4C29C319" w14:textId="77777777" w:rsidR="005D5E45" w:rsidRDefault="005D5E45" w:rsidP="00927034">
      <w:pPr>
        <w:spacing w:after="0" w:line="240" w:lineRule="auto"/>
      </w:pPr>
    </w:p>
    <w:p w14:paraId="792E74FA" w14:textId="77777777" w:rsidR="005D5E45" w:rsidRDefault="005D5E45" w:rsidP="00927034">
      <w:pPr>
        <w:numPr>
          <w:ilvl w:val="0"/>
          <w:numId w:val="4"/>
        </w:numPr>
        <w:spacing w:after="0" w:line="240" w:lineRule="auto"/>
      </w:pPr>
      <w:r>
        <w:t>Names and addresses of officers and directors:</w:t>
      </w:r>
    </w:p>
    <w:p w14:paraId="064A89B8" w14:textId="77777777" w:rsidR="00927034" w:rsidRDefault="00927034" w:rsidP="00927034">
      <w:pPr>
        <w:spacing w:after="0" w:line="240" w:lineRule="auto"/>
        <w:ind w:left="720"/>
      </w:pPr>
    </w:p>
    <w:p w14:paraId="749204B9" w14:textId="77777777" w:rsidR="005D5E45" w:rsidRDefault="005D5E45" w:rsidP="00927034">
      <w:pPr>
        <w:spacing w:after="0" w:line="240" w:lineRule="auto"/>
      </w:pPr>
    </w:p>
    <w:p w14:paraId="20CC25D8" w14:textId="77777777" w:rsidR="005D5E45" w:rsidRDefault="005D5E45" w:rsidP="00927034">
      <w:pPr>
        <w:numPr>
          <w:ilvl w:val="0"/>
          <w:numId w:val="4"/>
        </w:numPr>
        <w:spacing w:after="0" w:line="240" w:lineRule="auto"/>
      </w:pPr>
      <w:r>
        <w:t>Names and addresses of the incorporators:</w:t>
      </w:r>
    </w:p>
    <w:p w14:paraId="52D49407" w14:textId="77777777" w:rsidR="00927034" w:rsidRDefault="00927034" w:rsidP="00927034">
      <w:pPr>
        <w:spacing w:after="0" w:line="240" w:lineRule="auto"/>
        <w:ind w:left="720"/>
      </w:pPr>
    </w:p>
    <w:p w14:paraId="403FB21A" w14:textId="77777777" w:rsidR="005D5E45" w:rsidRDefault="005D5E45" w:rsidP="00927034">
      <w:pPr>
        <w:spacing w:after="0" w:line="240" w:lineRule="auto"/>
      </w:pPr>
    </w:p>
    <w:p w14:paraId="66A055F3" w14:textId="77777777" w:rsidR="005D5E45" w:rsidRDefault="005D5E45" w:rsidP="00927034">
      <w:pPr>
        <w:numPr>
          <w:ilvl w:val="0"/>
          <w:numId w:val="4"/>
        </w:numPr>
        <w:spacing w:after="0" w:line="240" w:lineRule="auto"/>
      </w:pPr>
      <w:r>
        <w:t>Name and address of the registered agent:</w:t>
      </w:r>
    </w:p>
    <w:p w14:paraId="300E488F" w14:textId="77777777" w:rsidR="00927034" w:rsidRDefault="00927034" w:rsidP="00927034">
      <w:pPr>
        <w:spacing w:after="0" w:line="240" w:lineRule="auto"/>
        <w:ind w:left="720"/>
      </w:pPr>
    </w:p>
    <w:p w14:paraId="2F026467" w14:textId="77777777" w:rsidR="005D5E45" w:rsidRDefault="005D5E45" w:rsidP="00927034">
      <w:pPr>
        <w:spacing w:after="0" w:line="240" w:lineRule="auto"/>
      </w:pPr>
    </w:p>
    <w:p w14:paraId="09D27DB7" w14:textId="77777777" w:rsidR="005D5E45" w:rsidRDefault="005D5E45" w:rsidP="00927034">
      <w:pPr>
        <w:numPr>
          <w:ilvl w:val="0"/>
          <w:numId w:val="4"/>
        </w:numPr>
        <w:spacing w:after="0" w:line="240" w:lineRule="auto"/>
      </w:pPr>
      <w:r>
        <w:t>The date of incorporation:</w:t>
      </w:r>
    </w:p>
    <w:p w14:paraId="6B2D9518" w14:textId="77777777" w:rsidR="00927034" w:rsidRDefault="00927034" w:rsidP="00927034">
      <w:pPr>
        <w:spacing w:after="0" w:line="240" w:lineRule="auto"/>
        <w:ind w:left="720"/>
      </w:pPr>
    </w:p>
    <w:p w14:paraId="4EBD9BB9" w14:textId="77777777" w:rsidR="005D5E45" w:rsidRDefault="005D5E45" w:rsidP="00927034">
      <w:pPr>
        <w:spacing w:after="0" w:line="240" w:lineRule="auto"/>
      </w:pPr>
    </w:p>
    <w:p w14:paraId="5B0BF886" w14:textId="77777777" w:rsidR="005D5E45" w:rsidRDefault="005D5E45" w:rsidP="00927034">
      <w:pPr>
        <w:spacing w:after="0" w:line="240" w:lineRule="auto"/>
      </w:pPr>
      <w:r>
        <w:t xml:space="preserve">If you are not able to provide us with the requested information, please advise how we can obtain the same.  Thank you for your assistance. </w:t>
      </w:r>
    </w:p>
    <w:p w14:paraId="754A113B" w14:textId="77777777" w:rsidR="005D5E45" w:rsidRDefault="005D5E45" w:rsidP="00927034">
      <w:pPr>
        <w:spacing w:after="0" w:line="240" w:lineRule="auto"/>
      </w:pPr>
    </w:p>
    <w:p w14:paraId="3583FB7F" w14:textId="77777777" w:rsidR="005D5E45" w:rsidRDefault="005D5E45" w:rsidP="005D5E45">
      <w:pPr>
        <w:spacing w:after="0" w:line="240" w:lineRule="auto"/>
        <w:contextualSpacing/>
        <w:jc w:val="both"/>
      </w:pPr>
      <w:r>
        <w:t>Sincerely,</w:t>
      </w:r>
    </w:p>
    <w:p w14:paraId="235402BE" w14:textId="77777777" w:rsidR="005D5E45" w:rsidRDefault="005D5E45" w:rsidP="005D5E45">
      <w:pPr>
        <w:spacing w:after="0" w:line="240" w:lineRule="exact"/>
        <w:contextualSpacing/>
        <w:jc w:val="both"/>
        <w:rPr>
          <w:sz w:val="20"/>
          <w:szCs w:val="20"/>
        </w:rPr>
      </w:pPr>
    </w:p>
    <w:p w14:paraId="68F9F110" w14:textId="77777777" w:rsidR="005D5E45" w:rsidRDefault="005D5E45" w:rsidP="005D5E45">
      <w:pPr>
        <w:spacing w:after="0" w:line="240" w:lineRule="exact"/>
        <w:contextualSpacing/>
        <w:jc w:val="both"/>
        <w:rPr>
          <w:rFonts w:ascii="Freestyle Script" w:hAnsi="Freestyle Script"/>
          <w:sz w:val="36"/>
          <w:szCs w:val="36"/>
        </w:rPr>
      </w:pPr>
      <w:r>
        <w:rPr>
          <w:rFonts w:ascii="Freestyle Script" w:hAnsi="Freestyle Script"/>
          <w:sz w:val="36"/>
          <w:szCs w:val="36"/>
        </w:rPr>
        <w:t>American Financial Management</w:t>
      </w:r>
    </w:p>
    <w:p w14:paraId="57A1DBF0" w14:textId="77777777" w:rsidR="005D5E45" w:rsidRDefault="005D5E45" w:rsidP="005D5E45">
      <w:pPr>
        <w:spacing w:after="0" w:line="240" w:lineRule="exact"/>
        <w:contextualSpacing/>
        <w:jc w:val="both"/>
        <w:rPr>
          <w:sz w:val="4"/>
          <w:szCs w:val="4"/>
        </w:rPr>
      </w:pPr>
    </w:p>
    <w:p w14:paraId="777F59F4" w14:textId="77777777" w:rsidR="005D5E45" w:rsidRDefault="005D5E45" w:rsidP="006A4256">
      <w:pPr>
        <w:spacing w:after="0" w:line="240" w:lineRule="exact"/>
        <w:contextualSpacing/>
      </w:pPr>
      <w:r>
        <w:t>American Financial Management, Inc.</w:t>
      </w:r>
    </w:p>
    <w:p w14:paraId="6BAAE8B0" w14:textId="77777777" w:rsidR="006A4256" w:rsidRDefault="006A4256" w:rsidP="006A4256">
      <w:pPr>
        <w:spacing w:after="0" w:line="240" w:lineRule="exact"/>
        <w:contextualSpacing/>
      </w:pPr>
      <w:r>
        <w:t>5500 Pearl St, Suite 250, Rosemont, IL 60018</w:t>
      </w:r>
    </w:p>
    <w:p w14:paraId="16AD9C4E" w14:textId="77777777" w:rsidR="005D5E45" w:rsidRDefault="005D5E45" w:rsidP="006A4256">
      <w:pPr>
        <w:spacing w:after="0" w:line="240" w:lineRule="exact"/>
        <w:contextualSpacing/>
        <w:rPr>
          <w:rFonts w:eastAsia="Times New Roman"/>
          <w:noProof/>
        </w:rPr>
      </w:pPr>
      <w:r>
        <w:t xml:space="preserve">P: (847) 259-7000 </w:t>
      </w:r>
      <w:r>
        <w:rPr>
          <w:rFonts w:eastAsia="Times New Roman"/>
          <w:noProof/>
        </w:rPr>
        <w:t>| F: (847) 259-7014</w:t>
      </w:r>
    </w:p>
    <w:p w14:paraId="1D521343" w14:textId="77777777" w:rsidR="005D5E45" w:rsidRDefault="005D5E45" w:rsidP="005D5E45">
      <w:pPr>
        <w:spacing w:after="0" w:line="240" w:lineRule="exact"/>
        <w:contextualSpacing/>
        <w:rPr>
          <w:rFonts w:eastAsia="Times New Roman"/>
          <w:noProof/>
        </w:rPr>
      </w:pPr>
      <w:hyperlink r:id="rId7" w:history="1">
        <w:r>
          <w:rPr>
            <w:rStyle w:val="Hyperlink"/>
            <w:rFonts w:eastAsia="Times New Roman"/>
            <w:noProof/>
          </w:rPr>
          <w:t>clientservices@afm-usa.com</w:t>
        </w:r>
      </w:hyperlink>
    </w:p>
    <w:p w14:paraId="70B9AA48" w14:textId="77777777" w:rsidR="005D5E45" w:rsidRDefault="005D5E45" w:rsidP="005D5E45">
      <w:pPr>
        <w:spacing w:after="0" w:line="240" w:lineRule="exact"/>
        <w:contextualSpacing/>
        <w:rPr>
          <w:rFonts w:eastAsia="Times New Roman"/>
          <w:noProof/>
          <w:sz w:val="6"/>
          <w:szCs w:val="6"/>
        </w:rPr>
      </w:pPr>
    </w:p>
    <w:p w14:paraId="1DC68E29" w14:textId="77777777" w:rsidR="005D5E45" w:rsidRPr="00927034" w:rsidRDefault="005D5E45" w:rsidP="00927034">
      <w:pPr>
        <w:spacing w:after="0" w:line="240" w:lineRule="exact"/>
        <w:contextualSpacing/>
        <w:rPr>
          <w:rFonts w:eastAsia="Times New Roman"/>
          <w:noProof/>
          <w:sz w:val="18"/>
          <w:szCs w:val="18"/>
        </w:rPr>
      </w:pPr>
      <w:r>
        <w:rPr>
          <w:rFonts w:eastAsia="Times New Roman"/>
          <w:noProof/>
          <w:sz w:val="18"/>
          <w:szCs w:val="18"/>
        </w:rPr>
        <w:t>This is an attempt to collect a debt by a debt collector.  Any information obtained will be used for that purpose.</w:t>
      </w:r>
    </w:p>
    <w:sectPr w:rsidR="005D5E45" w:rsidRPr="00927034" w:rsidSect="006B1270">
      <w:headerReference w:type="even" r:id="rId8"/>
      <w:headerReference w:type="default" r:id="rId9"/>
      <w:footerReference w:type="even" r:id="rId10"/>
      <w:footerReference w:type="default" r:id="rId11"/>
      <w:headerReference w:type="first" r:id="rId12"/>
      <w:footerReference w:type="first" r:id="rId13"/>
      <w:pgSz w:w="12240" w:h="15840"/>
      <w:pgMar w:top="201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C7930" w14:textId="77777777" w:rsidR="00586C9B" w:rsidRDefault="00586C9B" w:rsidP="002950AA">
      <w:pPr>
        <w:spacing w:after="0" w:line="240" w:lineRule="auto"/>
      </w:pPr>
      <w:r>
        <w:separator/>
      </w:r>
    </w:p>
  </w:endnote>
  <w:endnote w:type="continuationSeparator" w:id="0">
    <w:p w14:paraId="517EA453" w14:textId="77777777" w:rsidR="00586C9B" w:rsidRDefault="00586C9B"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48E6" w14:textId="77777777" w:rsidR="00EF764E" w:rsidRDefault="00EF76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011A" w14:textId="77777777" w:rsidR="001D5782" w:rsidRDefault="00EF764E">
    <w:pPr>
      <w:pStyle w:val="Footer"/>
    </w:pPr>
    <w:r>
      <w:pict w14:anchorId="09080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6pt">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BEB4" w14:textId="77777777" w:rsidR="00EF764E" w:rsidRDefault="00EF7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47359" w14:textId="77777777" w:rsidR="00586C9B" w:rsidRDefault="00586C9B" w:rsidP="002950AA">
      <w:pPr>
        <w:spacing w:after="0" w:line="240" w:lineRule="auto"/>
      </w:pPr>
      <w:r>
        <w:separator/>
      </w:r>
    </w:p>
  </w:footnote>
  <w:footnote w:type="continuationSeparator" w:id="0">
    <w:p w14:paraId="33361E73" w14:textId="77777777" w:rsidR="00586C9B" w:rsidRDefault="00586C9B"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66EC0" w14:textId="77777777" w:rsidR="00EF764E" w:rsidRDefault="00EF76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5E35D" w14:textId="77777777" w:rsidR="001D5782" w:rsidRDefault="001D5782">
    <w:pPr>
      <w:pStyle w:val="Header"/>
    </w:pPr>
    <w:r>
      <w:rPr>
        <w:noProof/>
      </w:rPr>
      <w:pict w14:anchorId="1B954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71.5pt;margin-top:-35.5pt;width:192.25pt;height:95.75pt;z-index:-1;visibility:visible;mso-width-relative:margin;mso-height-relative:margin">
          <v:imagedata r:id="rId1" o:title="Head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7B2E" w14:textId="77777777" w:rsidR="00EF764E" w:rsidRDefault="00EF7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1B6588E"/>
    <w:multiLevelType w:val="hybridMultilevel"/>
    <w:tmpl w:val="F8487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A0F76CA"/>
    <w:multiLevelType w:val="hybridMultilevel"/>
    <w:tmpl w:val="A3CC3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88560057">
    <w:abstractNumId w:val="0"/>
  </w:num>
  <w:num w:numId="2" w16cid:durableId="1575776494">
    <w:abstractNumId w:val="2"/>
  </w:num>
  <w:num w:numId="3" w16cid:durableId="795297664">
    <w:abstractNumId w:val="1"/>
  </w:num>
  <w:num w:numId="4" w16cid:durableId="809126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0F16"/>
    <w:rsid w:val="00007427"/>
    <w:rsid w:val="00067466"/>
    <w:rsid w:val="000B5F11"/>
    <w:rsid w:val="000E025E"/>
    <w:rsid w:val="00125DFB"/>
    <w:rsid w:val="001568FD"/>
    <w:rsid w:val="00190A4F"/>
    <w:rsid w:val="001D5782"/>
    <w:rsid w:val="00250F16"/>
    <w:rsid w:val="00267A86"/>
    <w:rsid w:val="002950AA"/>
    <w:rsid w:val="00302D6B"/>
    <w:rsid w:val="00397D4D"/>
    <w:rsid w:val="003A6A86"/>
    <w:rsid w:val="0044663F"/>
    <w:rsid w:val="00446FB7"/>
    <w:rsid w:val="00484874"/>
    <w:rsid w:val="004944E2"/>
    <w:rsid w:val="004A2D65"/>
    <w:rsid w:val="004C101B"/>
    <w:rsid w:val="00516018"/>
    <w:rsid w:val="00546721"/>
    <w:rsid w:val="005673C3"/>
    <w:rsid w:val="00586C9B"/>
    <w:rsid w:val="005C0482"/>
    <w:rsid w:val="005D5E45"/>
    <w:rsid w:val="00602A03"/>
    <w:rsid w:val="006221D4"/>
    <w:rsid w:val="00626D12"/>
    <w:rsid w:val="006A4256"/>
    <w:rsid w:val="006B1270"/>
    <w:rsid w:val="006F05D5"/>
    <w:rsid w:val="006F0CB2"/>
    <w:rsid w:val="00733117"/>
    <w:rsid w:val="007D0915"/>
    <w:rsid w:val="007D60C6"/>
    <w:rsid w:val="008231BB"/>
    <w:rsid w:val="00927034"/>
    <w:rsid w:val="00963B28"/>
    <w:rsid w:val="00976E00"/>
    <w:rsid w:val="009A0AD2"/>
    <w:rsid w:val="009E2967"/>
    <w:rsid w:val="00A65B6A"/>
    <w:rsid w:val="00AF471E"/>
    <w:rsid w:val="00B24160"/>
    <w:rsid w:val="00B47102"/>
    <w:rsid w:val="00B86D6C"/>
    <w:rsid w:val="00B9324C"/>
    <w:rsid w:val="00BA5C55"/>
    <w:rsid w:val="00BC207F"/>
    <w:rsid w:val="00C1282A"/>
    <w:rsid w:val="00C77504"/>
    <w:rsid w:val="00C85010"/>
    <w:rsid w:val="00CC3267"/>
    <w:rsid w:val="00CD19FC"/>
    <w:rsid w:val="00CD7041"/>
    <w:rsid w:val="00CF3063"/>
    <w:rsid w:val="00D8487E"/>
    <w:rsid w:val="00DE2749"/>
    <w:rsid w:val="00DE333F"/>
    <w:rsid w:val="00E15215"/>
    <w:rsid w:val="00E95C87"/>
    <w:rsid w:val="00EF0985"/>
    <w:rsid w:val="00EF764E"/>
    <w:rsid w:val="00F2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3DAC5"/>
  <w15:chartTrackingRefBased/>
  <w15:docId w15:val="{3EFA90C3-3614-469F-A177-BC6A29925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unhideWhenUsed/>
    <w:rsid w:val="00602A0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5201">
      <w:bodyDiv w:val="1"/>
      <w:marLeft w:val="0"/>
      <w:marRight w:val="0"/>
      <w:marTop w:val="0"/>
      <w:marBottom w:val="0"/>
      <w:divBdr>
        <w:top w:val="none" w:sz="0" w:space="0" w:color="auto"/>
        <w:left w:val="none" w:sz="0" w:space="0" w:color="auto"/>
        <w:bottom w:val="none" w:sz="0" w:space="0" w:color="auto"/>
        <w:right w:val="none" w:sz="0" w:space="0" w:color="auto"/>
      </w:divBdr>
    </w:div>
    <w:div w:id="98778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lientservices@afm-us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SOS-A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SOS-ALT.dot</Template>
  <TotalTime>0</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Links>
    <vt:vector size="6" baseType="variant">
      <vt:variant>
        <vt:i4>3276879</vt:i4>
      </vt:variant>
      <vt:variant>
        <vt:i4>21</vt:i4>
      </vt:variant>
      <vt:variant>
        <vt:i4>0</vt:i4>
      </vt:variant>
      <vt:variant>
        <vt:i4>5</vt:i4>
      </vt:variant>
      <vt:variant>
        <vt:lpwstr>mailto:clientservices@afm-usa.com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2021-03-30T17:08:00Z</cp:lastPrinted>
  <dcterms:created xsi:type="dcterms:W3CDTF">2023-07-17T01:38:00Z</dcterms:created>
  <dcterms:modified xsi:type="dcterms:W3CDTF">2023-07-17T01:38:00Z</dcterms:modified>
</cp:coreProperties>
</file>