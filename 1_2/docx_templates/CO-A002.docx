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3908" w14:textId="77777777" w:rsidR="00446FB7" w:rsidRPr="003379DD" w:rsidRDefault="006221D4" w:rsidP="00D914AB">
      <w:pPr>
        <w:jc w:val="right"/>
      </w:pPr>
      <w:fldSimple w:instr=" MERGEFIELD &quot;Todays_Date_MMMM_DD_YYYY&quot; ">
        <w:r w:rsidR="000C2241">
          <w:rPr>
            <w:noProof/>
          </w:rPr>
          <w:t>«Todays_Date_MMMM_DD_YYYY»</w:t>
        </w:r>
      </w:fldSimple>
    </w:p>
    <w:p w14:paraId="6CC1E9FB" w14:textId="77777777" w:rsidR="006221D4" w:rsidRPr="003379DD" w:rsidRDefault="00581012" w:rsidP="006221D4">
      <w:pPr>
        <w:spacing w:after="0"/>
      </w:pPr>
      <w:fldSimple w:instr=" MERGEFIELD &quot;Client_Contact&quot; ">
        <w:r w:rsidR="000C2241">
          <w:rPr>
            <w:noProof/>
          </w:rPr>
          <w:t>«Client_Contact»</w:t>
        </w:r>
      </w:fldSimple>
    </w:p>
    <w:p w14:paraId="663A289C" w14:textId="77777777" w:rsidR="00C77504" w:rsidRPr="003379DD" w:rsidRDefault="00C77504" w:rsidP="006221D4">
      <w:pPr>
        <w:spacing w:after="0"/>
      </w:pPr>
      <w:fldSimple w:instr=" MERGEFIELD &quot;CliFile_Name&quot; ">
        <w:r w:rsidR="000C2241">
          <w:rPr>
            <w:noProof/>
          </w:rPr>
          <w:t>«CliFile_Name»</w:t>
        </w:r>
      </w:fldSimple>
    </w:p>
    <w:p w14:paraId="6034CE33" w14:textId="77777777" w:rsidR="00C77504" w:rsidRPr="003379DD" w:rsidRDefault="00C77504" w:rsidP="006221D4">
      <w:pPr>
        <w:spacing w:after="0"/>
      </w:pPr>
      <w:fldSimple w:instr=" MERGEFIELD &quot;Client_Address&quot; ">
        <w:r w:rsidR="000C2241">
          <w:rPr>
            <w:noProof/>
          </w:rPr>
          <w:t>«Client_Address»</w:t>
        </w:r>
      </w:fldSimple>
    </w:p>
    <w:p w14:paraId="64D75916" w14:textId="77777777" w:rsidR="00C77504" w:rsidRPr="003379DD" w:rsidRDefault="00C77504" w:rsidP="006221D4">
      <w:pPr>
        <w:spacing w:after="0"/>
      </w:pPr>
      <w:fldSimple w:instr=" MERGEFIELD &quot;Client_City&quot; ">
        <w:r w:rsidR="000C2241">
          <w:rPr>
            <w:noProof/>
          </w:rPr>
          <w:t>«Client_City»</w:t>
        </w:r>
      </w:fldSimple>
      <w:r w:rsidRPr="003379DD">
        <w:t xml:space="preserve">, </w:t>
      </w:r>
      <w:fldSimple w:instr=" MERGEFIELD &quot;Client_State&quot; ">
        <w:r w:rsidR="000C2241">
          <w:rPr>
            <w:noProof/>
          </w:rPr>
          <w:t>«Client_State»</w:t>
        </w:r>
      </w:fldSimple>
      <w:r w:rsidRPr="003379DD">
        <w:t xml:space="preserve"> </w:t>
      </w:r>
      <w:fldSimple w:instr=" MERGEFIELD &quot;Client_Zip&quot; ">
        <w:r w:rsidR="000C2241">
          <w:rPr>
            <w:noProof/>
          </w:rPr>
          <w:t>«Client_Zip»</w:t>
        </w:r>
      </w:fldSimple>
    </w:p>
    <w:p w14:paraId="348183AC" w14:textId="77777777" w:rsidR="00C77504" w:rsidRPr="003379DD" w:rsidRDefault="00C77504" w:rsidP="006221D4">
      <w:pPr>
        <w:spacing w:after="0"/>
      </w:pPr>
    </w:p>
    <w:p w14:paraId="67A53FCA" w14:textId="77777777" w:rsidR="00C77504" w:rsidRPr="003379DD" w:rsidRDefault="00581012" w:rsidP="006221D4">
      <w:pPr>
        <w:spacing w:after="0"/>
      </w:pPr>
      <w:fldSimple w:instr=" MERGEFIELD &quot;CliFile_Name&quot; ">
        <w:r w:rsidR="000C2241">
          <w:rPr>
            <w:noProof/>
          </w:rPr>
          <w:t>«CliFile_Name»</w:t>
        </w:r>
      </w:fldSimple>
      <w:r w:rsidR="00B038A1" w:rsidRPr="003379DD">
        <w:t xml:space="preserve"> v. </w:t>
      </w:r>
      <w:fldSimple w:instr=" MERGEFIELD &quot;Account_Name_Firstname_First&quot; ">
        <w:r w:rsidR="000C2241">
          <w:rPr>
            <w:noProof/>
          </w:rPr>
          <w:t>«Account_Name_Firstname_First»</w:t>
        </w:r>
      </w:fldSimple>
    </w:p>
    <w:p w14:paraId="498D0E36" w14:textId="77777777" w:rsidR="00B038A1" w:rsidRPr="003379DD" w:rsidRDefault="00B038A1" w:rsidP="000C0CD4">
      <w:pPr>
        <w:spacing w:after="0"/>
      </w:pPr>
      <w:r w:rsidRPr="003379DD">
        <w:t xml:space="preserve">Account No. </w:t>
      </w:r>
      <w:fldSimple w:instr=" MERGEFIELD &quot;Client_Ref_Number_Long&quot; ">
        <w:r w:rsidR="000C2241">
          <w:rPr>
            <w:noProof/>
          </w:rPr>
          <w:t>«Client_Ref_Number_Long»</w:t>
        </w:r>
      </w:fldSimple>
      <w:r w:rsidRPr="003379DD">
        <w:t xml:space="preserve"> - AFM File </w:t>
      </w:r>
      <w:r w:rsidR="00477B9A">
        <w:t xml:space="preserve">No. </w:t>
      </w:r>
      <w:fldSimple w:instr=" MERGEFIELD &quot;Account_Number&quot; ">
        <w:r w:rsidR="000C2241">
          <w:rPr>
            <w:noProof/>
          </w:rPr>
          <w:t>«Account_Number»</w:t>
        </w:r>
      </w:fldSimple>
    </w:p>
    <w:p w14:paraId="436701B0" w14:textId="77777777" w:rsidR="000C233C" w:rsidRDefault="000C233C" w:rsidP="000C233C">
      <w:pPr>
        <w:spacing w:after="0"/>
      </w:pPr>
      <w:r>
        <w:t xml:space="preserve">Placement </w:t>
      </w:r>
      <w:r w:rsidR="00477B9A">
        <w:t>A</w:t>
      </w:r>
      <w:r>
        <w:t xml:space="preserve">mount </w:t>
      </w:r>
      <w:r>
        <w:fldChar w:fldCharType="begin"/>
      </w:r>
      <w:r>
        <w:instrText xml:space="preserve"> MERGEFIELD "Asgnd_Amt_PRINCIPAL_Field_Owing" </w:instrText>
      </w:r>
      <w:r w:rsidR="00CD1B47">
        <w:instrText>\# $#,##0.00</w:instrText>
      </w:r>
      <w:r>
        <w:fldChar w:fldCharType="separate"/>
      </w:r>
      <w:r w:rsidR="000C2241">
        <w:rPr>
          <w:noProof/>
        </w:rPr>
        <w:t>«Asgnd_Amt_PRINCIPAL_Field_Owing»</w:t>
      </w:r>
      <w:r>
        <w:fldChar w:fldCharType="end"/>
      </w:r>
      <w:r w:rsidR="0029086A">
        <w:t xml:space="preserve"> </w:t>
      </w:r>
      <w:r>
        <w:t>/ Close</w:t>
      </w:r>
      <w:r w:rsidR="00477B9A">
        <w:t>-O</w:t>
      </w:r>
      <w:r>
        <w:t xml:space="preserve">ut </w:t>
      </w:r>
      <w:r w:rsidR="00477B9A">
        <w:t>A</w:t>
      </w:r>
      <w:r>
        <w:t xml:space="preserve">mount </w:t>
      </w:r>
      <w:r>
        <w:fldChar w:fldCharType="begin"/>
      </w:r>
      <w:r>
        <w:instrText xml:space="preserve"> MERGEFIELD "Asgnd_Amt_PRINCIPAL_Field_Bal" </w:instrText>
      </w:r>
      <w:r w:rsidR="00CD1B47">
        <w:instrText>\# $#,##0.00</w:instrText>
      </w:r>
      <w:r>
        <w:fldChar w:fldCharType="separate"/>
      </w:r>
      <w:r w:rsidR="000C2241">
        <w:rPr>
          <w:noProof/>
        </w:rPr>
        <w:t>«Asgnd_Amt_PRINCIPAL_Field_Bal»</w:t>
      </w:r>
      <w:r>
        <w:fldChar w:fldCharType="end"/>
      </w:r>
    </w:p>
    <w:p w14:paraId="61B88F22" w14:textId="77777777" w:rsidR="00F134FC" w:rsidRDefault="00F134FC" w:rsidP="00F134FC">
      <w:pPr>
        <w:spacing w:after="0"/>
      </w:pPr>
      <w:r>
        <w:t>Reason for Closure – Skip – Unable to Locate</w:t>
      </w:r>
    </w:p>
    <w:p w14:paraId="0057EF29" w14:textId="77777777" w:rsidR="00F134FC" w:rsidRDefault="00F134FC" w:rsidP="00F134FC">
      <w:pPr>
        <w:spacing w:after="0"/>
      </w:pPr>
    </w:p>
    <w:p w14:paraId="487EA946" w14:textId="77777777" w:rsidR="00F134FC" w:rsidRPr="003379DD" w:rsidRDefault="00F134FC" w:rsidP="00F134FC">
      <w:pPr>
        <w:spacing w:after="0"/>
      </w:pPr>
      <w:r w:rsidRPr="003379DD">
        <w:t xml:space="preserve">Dear </w:t>
      </w:r>
      <w:fldSimple w:instr=" MERGEFIELD &quot;Client_Contact&quot; ">
        <w:r w:rsidR="000C2241">
          <w:rPr>
            <w:noProof/>
          </w:rPr>
          <w:t>«Client_Contact»</w:t>
        </w:r>
      </w:fldSimple>
      <w:r w:rsidRPr="003379DD">
        <w:t>,</w:t>
      </w:r>
    </w:p>
    <w:p w14:paraId="3E30B0CE" w14:textId="77777777" w:rsidR="00F134FC" w:rsidRDefault="00F134FC" w:rsidP="00F134FC">
      <w:pPr>
        <w:spacing w:after="0"/>
      </w:pPr>
    </w:p>
    <w:p w14:paraId="6CFBB6E9" w14:textId="77777777" w:rsidR="00F134FC" w:rsidRDefault="00F134FC" w:rsidP="00F134FC">
      <w:pPr>
        <w:spacing w:after="0"/>
      </w:pPr>
      <w:r>
        <w:t>This is to update you regarding the above referenced file.</w:t>
      </w:r>
    </w:p>
    <w:p w14:paraId="0FA4EDF3" w14:textId="77777777" w:rsidR="00F134FC" w:rsidRDefault="00F134FC" w:rsidP="00F134FC">
      <w:pPr>
        <w:spacing w:after="0"/>
      </w:pPr>
    </w:p>
    <w:p w14:paraId="45494CEF" w14:textId="77777777" w:rsidR="009B6E45" w:rsidRDefault="00F134FC" w:rsidP="00F134FC">
      <w:pPr>
        <w:spacing w:after="0"/>
      </w:pPr>
      <w:r>
        <w:t xml:space="preserve">Unfortunately, the post office returned the correspondence we sent to the debtor and/or the debtor’s phone was disconnected.  Further, the additional information located by our skip-tracing department did not generate voluntary payment to satisfy the outstanding balance due </w:t>
      </w:r>
      <w:fldSimple w:instr=" MERGEFIELD &quot;CliFile_Name&quot; ">
        <w:r w:rsidR="000C2241">
          <w:rPr>
            <w:noProof/>
          </w:rPr>
          <w:t>«CliFile_Name»</w:t>
        </w:r>
      </w:fldSimple>
      <w:r>
        <w:t>.</w:t>
      </w:r>
    </w:p>
    <w:p w14:paraId="28193582" w14:textId="77777777" w:rsidR="009B6E45" w:rsidRDefault="009B6E45" w:rsidP="00F134FC">
      <w:pPr>
        <w:spacing w:after="0"/>
      </w:pPr>
    </w:p>
    <w:p w14:paraId="6A26770B" w14:textId="77777777" w:rsidR="00F134FC" w:rsidRDefault="00F134FC" w:rsidP="00F134FC">
      <w:pPr>
        <w:spacing w:after="0"/>
      </w:pPr>
      <w:r>
        <w:t>Ordinarily, at this time, we would consider the merits of filing a lawsuit.  However, in this case, due to the debtor’s unknown whereabouts and lack of response, filing suit is not cost justifiable.  Thus, we are forced to close our file as uncollectible.</w:t>
      </w:r>
    </w:p>
    <w:p w14:paraId="60B1D163" w14:textId="77777777" w:rsidR="00F134FC" w:rsidRDefault="00F134FC" w:rsidP="00F134FC">
      <w:pPr>
        <w:spacing w:after="0"/>
      </w:pPr>
    </w:p>
    <w:p w14:paraId="20BAAE7D" w14:textId="77777777" w:rsidR="00F134FC" w:rsidRDefault="00F134FC" w:rsidP="00F134FC">
      <w:pPr>
        <w:spacing w:after="0"/>
      </w:pPr>
      <w:r>
        <w:t xml:space="preserve">If you have not done so already, please take this opportunity to write off the balance as a bad debt for IRS tax purposes.  We appreciate the opportunity to be of service to </w:t>
      </w:r>
      <w:fldSimple w:instr=" MERGEFIELD &quot;CliFile_Name&quot; ">
        <w:r w:rsidR="000C2241">
          <w:rPr>
            <w:noProof/>
          </w:rPr>
          <w:t>«CliFile_Name»</w:t>
        </w:r>
      </w:fldSimple>
      <w:r>
        <w:t xml:space="preserve"> and look forward to assisting you on future matters.</w:t>
      </w:r>
    </w:p>
    <w:p w14:paraId="34C4BDFD" w14:textId="77777777" w:rsidR="00F134FC" w:rsidRDefault="00F134FC" w:rsidP="00F134FC">
      <w:pPr>
        <w:spacing w:after="0"/>
      </w:pPr>
    </w:p>
    <w:p w14:paraId="7AB95ECF" w14:textId="77777777" w:rsidR="00630E38" w:rsidRDefault="00630E38" w:rsidP="00630E38">
      <w:pPr>
        <w:spacing w:after="0"/>
      </w:pPr>
      <w:r>
        <w:t>Very truly yours,</w:t>
      </w:r>
    </w:p>
    <w:p w14:paraId="34772B7A" w14:textId="77777777" w:rsidR="00630E38" w:rsidRDefault="00630E38" w:rsidP="00630E38">
      <w:pPr>
        <w:spacing w:after="0"/>
      </w:pPr>
    </w:p>
    <w:p w14:paraId="5ACBBFF6" w14:textId="77777777" w:rsidR="00630E38" w:rsidRDefault="00630E38" w:rsidP="00630E38">
      <w:pPr>
        <w:spacing w:after="0"/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fldChar w:fldCharType="begin"/>
      </w:r>
      <w:r>
        <w:rPr>
          <w:rFonts w:ascii="Freestyle Script" w:hAnsi="Freestyle Script"/>
          <w:sz w:val="40"/>
          <w:szCs w:val="40"/>
        </w:rPr>
        <w:instrText xml:space="preserve"> MERGEFIELD "COLLECTOR_NAME_SIGNATURE" </w:instrText>
      </w:r>
      <w:r>
        <w:rPr>
          <w:rFonts w:ascii="Freestyle Script" w:hAnsi="Freestyle Script"/>
          <w:sz w:val="40"/>
          <w:szCs w:val="40"/>
        </w:rPr>
        <w:fldChar w:fldCharType="separate"/>
      </w:r>
      <w:r w:rsidR="000C2241">
        <w:rPr>
          <w:rFonts w:ascii="Freestyle Script" w:hAnsi="Freestyle Script"/>
          <w:noProof/>
          <w:sz w:val="40"/>
          <w:szCs w:val="40"/>
        </w:rPr>
        <w:t>«COLLECTOR_NAME_SIGNATURE»</w:t>
      </w:r>
      <w:r>
        <w:rPr>
          <w:rFonts w:ascii="Freestyle Script" w:hAnsi="Freestyle Script"/>
          <w:sz w:val="40"/>
          <w:szCs w:val="40"/>
        </w:rPr>
        <w:fldChar w:fldCharType="end"/>
      </w:r>
    </w:p>
    <w:p w14:paraId="559015A2" w14:textId="77777777" w:rsidR="00630E38" w:rsidRDefault="00630E38" w:rsidP="00630E38">
      <w:pPr>
        <w:spacing w:after="0"/>
      </w:pPr>
    </w:p>
    <w:p w14:paraId="139ADCD1" w14:textId="77777777" w:rsidR="00630E38" w:rsidRDefault="00630E38" w:rsidP="00630E38">
      <w:pPr>
        <w:spacing w:after="0"/>
      </w:pPr>
      <w:fldSimple w:instr=" MERGEFIELD &quot;Collector_Pseudonym&quot; ">
        <w:r w:rsidR="000C2241">
          <w:rPr>
            <w:noProof/>
          </w:rPr>
          <w:t>«Collector_Pseudonym»</w:t>
        </w:r>
      </w:fldSimple>
    </w:p>
    <w:p w14:paraId="37160628" w14:textId="77777777" w:rsidR="00850D9D" w:rsidRDefault="00630E38" w:rsidP="00630E38">
      <w:pPr>
        <w:spacing w:after="0"/>
      </w:pPr>
      <w:r>
        <w:t>American Financial Management, Inc.</w:t>
      </w:r>
    </w:p>
    <w:sectPr w:rsidR="00850D9D" w:rsidSect="007D60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CB046" w14:textId="77777777" w:rsidR="006228D1" w:rsidRDefault="006228D1" w:rsidP="002950AA">
      <w:pPr>
        <w:spacing w:after="0" w:line="240" w:lineRule="auto"/>
      </w:pPr>
      <w:r>
        <w:separator/>
      </w:r>
    </w:p>
  </w:endnote>
  <w:endnote w:type="continuationSeparator" w:id="0">
    <w:p w14:paraId="66EA575C" w14:textId="77777777" w:rsidR="006228D1" w:rsidRDefault="006228D1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2F131" w14:textId="77777777" w:rsidR="00B32E64" w:rsidRDefault="00B32E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3C694" w14:textId="77777777" w:rsidR="00301E4D" w:rsidRDefault="00B32E64">
    <w:pPr>
      <w:pStyle w:val="Footer"/>
    </w:pPr>
    <w:r>
      <w:pict w14:anchorId="50C18F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2.6pt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CFA5C" w14:textId="77777777" w:rsidR="00B32E64" w:rsidRDefault="00B32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04FDD" w14:textId="77777777" w:rsidR="006228D1" w:rsidRDefault="006228D1" w:rsidP="002950AA">
      <w:pPr>
        <w:spacing w:after="0" w:line="240" w:lineRule="auto"/>
      </w:pPr>
      <w:r>
        <w:separator/>
      </w:r>
    </w:p>
  </w:footnote>
  <w:footnote w:type="continuationSeparator" w:id="0">
    <w:p w14:paraId="376AFB69" w14:textId="77777777" w:rsidR="006228D1" w:rsidRDefault="006228D1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9BA8" w14:textId="77777777" w:rsidR="00B32E64" w:rsidRDefault="00B32E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72920" w14:textId="77777777" w:rsidR="00301E4D" w:rsidRDefault="00301E4D">
    <w:pPr>
      <w:pStyle w:val="Header"/>
    </w:pPr>
    <w:r>
      <w:rPr>
        <w:noProof/>
      </w:rPr>
      <w:pict w14:anchorId="3D2170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71.5pt;margin-top:-35.5pt;width:192.25pt;height:95.75pt;z-index:-1;visibility:visible;mso-width-relative:margin;mso-height-relative:margin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5058" w14:textId="77777777" w:rsidR="00B32E64" w:rsidRDefault="00B32E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91449219">
    <w:abstractNumId w:val="0"/>
  </w:num>
  <w:num w:numId="2" w16cid:durableId="1094785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2241"/>
    <w:rsid w:val="00047218"/>
    <w:rsid w:val="000563FC"/>
    <w:rsid w:val="000A276F"/>
    <w:rsid w:val="000B5F11"/>
    <w:rsid w:val="000C0CD4"/>
    <w:rsid w:val="000C1B50"/>
    <w:rsid w:val="000C2241"/>
    <w:rsid w:val="000C233C"/>
    <w:rsid w:val="000E025E"/>
    <w:rsid w:val="00161390"/>
    <w:rsid w:val="00190A4F"/>
    <w:rsid w:val="001D4B77"/>
    <w:rsid w:val="001E1E34"/>
    <w:rsid w:val="00206B61"/>
    <w:rsid w:val="002176D8"/>
    <w:rsid w:val="00267943"/>
    <w:rsid w:val="00267A86"/>
    <w:rsid w:val="0029086A"/>
    <w:rsid w:val="002950AA"/>
    <w:rsid w:val="002A5F2C"/>
    <w:rsid w:val="002E5AF2"/>
    <w:rsid w:val="00301E4D"/>
    <w:rsid w:val="003379DD"/>
    <w:rsid w:val="003A6A86"/>
    <w:rsid w:val="003E1EF5"/>
    <w:rsid w:val="00446FB7"/>
    <w:rsid w:val="00477B9A"/>
    <w:rsid w:val="004944E2"/>
    <w:rsid w:val="004A2D65"/>
    <w:rsid w:val="005158C6"/>
    <w:rsid w:val="00525D72"/>
    <w:rsid w:val="005772AD"/>
    <w:rsid w:val="00581012"/>
    <w:rsid w:val="006221D4"/>
    <w:rsid w:val="006228D1"/>
    <w:rsid w:val="00625AEF"/>
    <w:rsid w:val="00630E38"/>
    <w:rsid w:val="006628DE"/>
    <w:rsid w:val="0066754A"/>
    <w:rsid w:val="006F0CB2"/>
    <w:rsid w:val="00733117"/>
    <w:rsid w:val="007C0397"/>
    <w:rsid w:val="007D60C6"/>
    <w:rsid w:val="008231BB"/>
    <w:rsid w:val="00850D9D"/>
    <w:rsid w:val="00851C51"/>
    <w:rsid w:val="008B5CF8"/>
    <w:rsid w:val="00904415"/>
    <w:rsid w:val="00963B28"/>
    <w:rsid w:val="009A0AD2"/>
    <w:rsid w:val="009B6E45"/>
    <w:rsid w:val="009C4F01"/>
    <w:rsid w:val="00A14307"/>
    <w:rsid w:val="00A54A73"/>
    <w:rsid w:val="00A65B6A"/>
    <w:rsid w:val="00AB7583"/>
    <w:rsid w:val="00AF738F"/>
    <w:rsid w:val="00B038A1"/>
    <w:rsid w:val="00B10B3D"/>
    <w:rsid w:val="00B24674"/>
    <w:rsid w:val="00B32E64"/>
    <w:rsid w:val="00B9324C"/>
    <w:rsid w:val="00BA5C55"/>
    <w:rsid w:val="00BB0C07"/>
    <w:rsid w:val="00C12B2D"/>
    <w:rsid w:val="00C204E8"/>
    <w:rsid w:val="00C32C60"/>
    <w:rsid w:val="00C45C73"/>
    <w:rsid w:val="00C77504"/>
    <w:rsid w:val="00CA69B7"/>
    <w:rsid w:val="00CD19FC"/>
    <w:rsid w:val="00CD1B47"/>
    <w:rsid w:val="00CD7041"/>
    <w:rsid w:val="00D8487E"/>
    <w:rsid w:val="00D914AB"/>
    <w:rsid w:val="00E14D7A"/>
    <w:rsid w:val="00E43D23"/>
    <w:rsid w:val="00E73BFE"/>
    <w:rsid w:val="00EF0985"/>
    <w:rsid w:val="00F134FC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8C32A"/>
  <w15:chartTrackingRefBased/>
  <w15:docId w15:val="{41C7046D-8958-4CE0-A913-C4EAE039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0C0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cubs-scripting\dot_templates\CO-A0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CO-A002.dot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2021-03-30T16:40:00Z</cp:lastPrinted>
  <dcterms:created xsi:type="dcterms:W3CDTF">2023-07-16T15:27:00Z</dcterms:created>
  <dcterms:modified xsi:type="dcterms:W3CDTF">2023-07-16T15:27:00Z</dcterms:modified>
</cp:coreProperties>
</file>