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85E2F" w14:textId="77777777" w:rsidR="00446FB7" w:rsidRPr="003379DD" w:rsidRDefault="006221D4" w:rsidP="00D914AB">
      <w:pPr>
        <w:jc w:val="right"/>
      </w:pPr>
      <w:fldSimple w:instr=" MERGEFIELD &quot;Todays_Date_MMMM_DD_YYYY&quot; ">
        <w:r w:rsidR="004F6710">
          <w:rPr>
            <w:noProof/>
          </w:rPr>
          <w:t>«Todays_Date_MMMM_DD_YYYY»</w:t>
        </w:r>
      </w:fldSimple>
    </w:p>
    <w:p w14:paraId="2B81F58F" w14:textId="77777777" w:rsidR="006221D4" w:rsidRPr="003379DD" w:rsidRDefault="00EB59AA" w:rsidP="006221D4">
      <w:pPr>
        <w:spacing w:after="0"/>
      </w:pPr>
      <w:fldSimple w:instr=" MERGEFIELD &quot;Client_Contact&quot; ">
        <w:r w:rsidR="004F6710">
          <w:rPr>
            <w:noProof/>
          </w:rPr>
          <w:t>«Client_Contact»</w:t>
        </w:r>
      </w:fldSimple>
    </w:p>
    <w:p w14:paraId="33B6498A" w14:textId="77777777" w:rsidR="00C77504" w:rsidRPr="003379DD" w:rsidRDefault="00C77504" w:rsidP="006221D4">
      <w:pPr>
        <w:spacing w:after="0"/>
      </w:pPr>
      <w:fldSimple w:instr=" MERGEFIELD &quot;CliFile_Name&quot; ">
        <w:r w:rsidR="004F6710">
          <w:rPr>
            <w:noProof/>
          </w:rPr>
          <w:t>«CliFile_Name»</w:t>
        </w:r>
      </w:fldSimple>
    </w:p>
    <w:p w14:paraId="732FFDC2" w14:textId="77777777" w:rsidR="00C77504" w:rsidRPr="003379DD" w:rsidRDefault="00C77504" w:rsidP="006221D4">
      <w:pPr>
        <w:spacing w:after="0"/>
      </w:pPr>
      <w:fldSimple w:instr=" MERGEFIELD &quot;Client_Address&quot; ">
        <w:r w:rsidR="004F6710">
          <w:rPr>
            <w:noProof/>
          </w:rPr>
          <w:t>«Client_Address»</w:t>
        </w:r>
      </w:fldSimple>
    </w:p>
    <w:p w14:paraId="1326F863" w14:textId="77777777" w:rsidR="00C77504" w:rsidRPr="003379DD" w:rsidRDefault="00C77504" w:rsidP="006221D4">
      <w:pPr>
        <w:spacing w:after="0"/>
      </w:pPr>
      <w:fldSimple w:instr=" MERGEFIELD &quot;Client_City&quot; ">
        <w:r w:rsidR="004F6710">
          <w:rPr>
            <w:noProof/>
          </w:rPr>
          <w:t>«Client_City»</w:t>
        </w:r>
      </w:fldSimple>
      <w:r w:rsidRPr="003379DD">
        <w:t xml:space="preserve">, </w:t>
      </w:r>
      <w:fldSimple w:instr=" MERGEFIELD &quot;Client_State&quot; ">
        <w:r w:rsidR="004F6710">
          <w:rPr>
            <w:noProof/>
          </w:rPr>
          <w:t>«Client_State»</w:t>
        </w:r>
      </w:fldSimple>
      <w:r w:rsidRPr="003379DD">
        <w:t xml:space="preserve"> </w:t>
      </w:r>
      <w:fldSimple w:instr=" MERGEFIELD &quot;Client_Zip&quot; ">
        <w:r w:rsidR="004F6710">
          <w:rPr>
            <w:noProof/>
          </w:rPr>
          <w:t>«Client_Zip»</w:t>
        </w:r>
      </w:fldSimple>
    </w:p>
    <w:p w14:paraId="591399A6" w14:textId="77777777" w:rsidR="00C77504" w:rsidRPr="003379DD" w:rsidRDefault="00C77504" w:rsidP="006221D4">
      <w:pPr>
        <w:spacing w:after="0"/>
      </w:pPr>
    </w:p>
    <w:p w14:paraId="5FFA4B2C" w14:textId="77777777" w:rsidR="00C77504" w:rsidRPr="003379DD" w:rsidRDefault="00EB59AA" w:rsidP="006221D4">
      <w:pPr>
        <w:spacing w:after="0"/>
      </w:pPr>
      <w:fldSimple w:instr=" MERGEFIELD &quot;CliFile_Name&quot; ">
        <w:r w:rsidR="004F6710">
          <w:rPr>
            <w:noProof/>
          </w:rPr>
          <w:t>«CliFile_Name»</w:t>
        </w:r>
      </w:fldSimple>
      <w:r w:rsidR="00B038A1" w:rsidRPr="003379DD">
        <w:t xml:space="preserve"> v. </w:t>
      </w:r>
      <w:fldSimple w:instr=" MERGEFIELD &quot;Account_Name_Firstname_First&quot; ">
        <w:r w:rsidR="004F6710">
          <w:rPr>
            <w:noProof/>
          </w:rPr>
          <w:t>«Account_Name_Firstname_First»</w:t>
        </w:r>
      </w:fldSimple>
    </w:p>
    <w:p w14:paraId="2022B6F8" w14:textId="77777777" w:rsidR="00B038A1" w:rsidRPr="003379DD" w:rsidRDefault="00B038A1" w:rsidP="000C0CD4">
      <w:pPr>
        <w:spacing w:after="0"/>
      </w:pPr>
      <w:r w:rsidRPr="003379DD">
        <w:t xml:space="preserve">Account No. </w:t>
      </w:r>
      <w:fldSimple w:instr=" MERGEFIELD &quot;Client_Ref_Number_Long&quot; ">
        <w:r w:rsidR="004F6710">
          <w:rPr>
            <w:noProof/>
          </w:rPr>
          <w:t>«Client_Ref_Number_Long»</w:t>
        </w:r>
      </w:fldSimple>
      <w:r w:rsidRPr="003379DD">
        <w:t xml:space="preserve"> - AFM File </w:t>
      </w:r>
      <w:r w:rsidR="00037BB9">
        <w:t xml:space="preserve">No. </w:t>
      </w:r>
      <w:fldSimple w:instr=" MERGEFIELD &quot;Account_Number&quot; ">
        <w:r w:rsidR="004F6710">
          <w:rPr>
            <w:noProof/>
          </w:rPr>
          <w:t>«Account_Number»</w:t>
        </w:r>
      </w:fldSimple>
    </w:p>
    <w:p w14:paraId="6ED215B8" w14:textId="77777777" w:rsidR="00197105" w:rsidRDefault="00197105" w:rsidP="00197105">
      <w:pPr>
        <w:spacing w:after="0"/>
      </w:pPr>
      <w:r>
        <w:t xml:space="preserve">Placement </w:t>
      </w:r>
      <w:r w:rsidR="00037BB9">
        <w:t>A</w:t>
      </w:r>
      <w:r>
        <w:t xml:space="preserve">mount </w:t>
      </w:r>
      <w:r>
        <w:fldChar w:fldCharType="begin"/>
      </w:r>
      <w:r>
        <w:instrText xml:space="preserve"> MERGEFIELD "Asgnd_Amt_PRINCIPAL_Field_Owing" </w:instrText>
      </w:r>
      <w:r w:rsidR="00B3395C">
        <w:instrText>\# $#,##0.00</w:instrText>
      </w:r>
      <w:r>
        <w:fldChar w:fldCharType="separate"/>
      </w:r>
      <w:r w:rsidR="004F6710">
        <w:rPr>
          <w:noProof/>
        </w:rPr>
        <w:t>«Asgnd_Amt_PRINCIPAL_Field_Owing»</w:t>
      </w:r>
      <w:r>
        <w:fldChar w:fldCharType="end"/>
      </w:r>
      <w:r w:rsidR="009054B3">
        <w:t xml:space="preserve"> </w:t>
      </w:r>
      <w:r>
        <w:t>/ Close</w:t>
      </w:r>
      <w:r w:rsidR="00037BB9">
        <w:t>-O</w:t>
      </w:r>
      <w:r>
        <w:t xml:space="preserve">ut </w:t>
      </w:r>
      <w:r w:rsidR="00037BB9">
        <w:t>A</w:t>
      </w:r>
      <w:r>
        <w:t xml:space="preserve">mount </w:t>
      </w:r>
      <w:r>
        <w:fldChar w:fldCharType="begin"/>
      </w:r>
      <w:r>
        <w:instrText xml:space="preserve"> MERGEFIELD "Asgnd_Amt_PRINCIPAL_Field_Bal" </w:instrText>
      </w:r>
      <w:r w:rsidR="00B3395C">
        <w:instrText>\# $#,##0.00</w:instrText>
      </w:r>
      <w:r>
        <w:fldChar w:fldCharType="separate"/>
      </w:r>
      <w:r w:rsidR="004F6710">
        <w:rPr>
          <w:noProof/>
        </w:rPr>
        <w:t>«Asgnd_Amt_PRINCIPAL_Field_Bal»</w:t>
      </w:r>
      <w:r>
        <w:fldChar w:fldCharType="end"/>
      </w:r>
    </w:p>
    <w:p w14:paraId="0C981494" w14:textId="77777777" w:rsidR="00B038A1" w:rsidRPr="003379DD" w:rsidRDefault="00B038A1" w:rsidP="000C0CD4">
      <w:pPr>
        <w:spacing w:after="0"/>
      </w:pPr>
      <w:r w:rsidRPr="003379DD">
        <w:t xml:space="preserve">Reason for </w:t>
      </w:r>
      <w:r w:rsidR="00037BB9">
        <w:t>C</w:t>
      </w:r>
      <w:r w:rsidR="00AE569B">
        <w:t>losure – Settlement</w:t>
      </w:r>
    </w:p>
    <w:p w14:paraId="415A386C" w14:textId="77777777" w:rsidR="00E76331" w:rsidRDefault="00E76331" w:rsidP="00D23DF7">
      <w:pPr>
        <w:spacing w:after="0"/>
      </w:pPr>
    </w:p>
    <w:p w14:paraId="3D336C17" w14:textId="77777777" w:rsidR="000C0CD4" w:rsidRPr="003379DD" w:rsidRDefault="000C0CD4" w:rsidP="00D23DF7">
      <w:pPr>
        <w:spacing w:after="0"/>
      </w:pPr>
      <w:r w:rsidRPr="003379DD">
        <w:t xml:space="preserve">Dear </w:t>
      </w:r>
      <w:fldSimple w:instr=" MERGEFIELD &quot;Client_Contact&quot; ">
        <w:r w:rsidR="004F6710">
          <w:rPr>
            <w:noProof/>
          </w:rPr>
          <w:t>«Client_Contact»</w:t>
        </w:r>
      </w:fldSimple>
      <w:r w:rsidR="00267943" w:rsidRPr="003379DD">
        <w:t>,</w:t>
      </w:r>
    </w:p>
    <w:p w14:paraId="78C6748F" w14:textId="77777777" w:rsidR="000C0CD4" w:rsidRPr="003379DD" w:rsidRDefault="000C0CD4" w:rsidP="00D23DF7">
      <w:pPr>
        <w:spacing w:after="0"/>
      </w:pPr>
    </w:p>
    <w:p w14:paraId="707299B7" w14:textId="77777777" w:rsidR="00267943" w:rsidRPr="003379DD" w:rsidRDefault="00267943" w:rsidP="00D23DF7">
      <w:pPr>
        <w:spacing w:after="0"/>
      </w:pPr>
      <w:r w:rsidRPr="003379DD">
        <w:t>This is to update you regarding the above referenced file.</w:t>
      </w:r>
    </w:p>
    <w:p w14:paraId="778006C6" w14:textId="77777777" w:rsidR="00267943" w:rsidRPr="003379DD" w:rsidRDefault="00267943" w:rsidP="00D23DF7">
      <w:pPr>
        <w:spacing w:after="0"/>
      </w:pPr>
    </w:p>
    <w:p w14:paraId="0590DF88" w14:textId="77777777" w:rsidR="00E76331" w:rsidRDefault="00AE569B" w:rsidP="00D23DF7">
      <w:pPr>
        <w:spacing w:after="0"/>
      </w:pPr>
      <w:r>
        <w:t xml:space="preserve">We are pleased to inform you that we secured </w:t>
      </w:r>
      <w:r>
        <w:fldChar w:fldCharType="begin"/>
      </w:r>
      <w:r>
        <w:instrText xml:space="preserve"> MERGEFIELD "Asgnd_Amt_PRINCIPAL_Received" </w:instrText>
      </w:r>
      <w:r w:rsidR="00B3395C">
        <w:instrText>\# $#,##0.00</w:instrText>
      </w:r>
      <w:r>
        <w:fldChar w:fldCharType="separate"/>
      </w:r>
      <w:r w:rsidR="004F6710">
        <w:rPr>
          <w:noProof/>
        </w:rPr>
        <w:t>«Asgnd_Amt_PRINCIPAL_Received»</w:t>
      </w:r>
      <w:r>
        <w:fldChar w:fldCharType="end"/>
      </w:r>
      <w:r>
        <w:t xml:space="preserve"> </w:t>
      </w:r>
      <w:r w:rsidR="00E76331">
        <w:t>to settle and fully resolve the above referenced matter.</w:t>
      </w:r>
    </w:p>
    <w:p w14:paraId="21DC12CA" w14:textId="77777777" w:rsidR="00301E4D" w:rsidRPr="003379DD" w:rsidRDefault="00301E4D" w:rsidP="00D23DF7">
      <w:pPr>
        <w:spacing w:after="0"/>
      </w:pPr>
    </w:p>
    <w:p w14:paraId="12C99392" w14:textId="77777777" w:rsidR="00D23DF7" w:rsidRDefault="003F4AB2" w:rsidP="00D23DF7">
      <w:pPr>
        <w:spacing w:after="0"/>
      </w:pPr>
      <w:r>
        <w:t>Whe</w:t>
      </w:r>
      <w:r w:rsidR="00D23DF7">
        <w:t>n a debtor sends a check to our office, we immediately deposit the check on the date received.  If a check comes back non-sufficient funds (NSF), our bank normally notifies our office within seven business days from the date we deposited the check.  If we did not receive an NSF notification from our bank beforehand, then on the eighth business day we assume the check cleared and we remit payment to you on the following Friday.  Therefore, you should receive the remittance from our office between twenty-one to twenty-eight days after we secured payment from the debtor.</w:t>
      </w:r>
    </w:p>
    <w:p w14:paraId="5A2F06C1" w14:textId="77777777" w:rsidR="00301E4D" w:rsidRPr="003379DD" w:rsidRDefault="00301E4D" w:rsidP="00D23DF7">
      <w:pPr>
        <w:spacing w:after="0"/>
      </w:pPr>
    </w:p>
    <w:p w14:paraId="5922F53A" w14:textId="77777777" w:rsidR="00D23DF7" w:rsidRDefault="00301E4D" w:rsidP="00D23DF7">
      <w:pPr>
        <w:spacing w:after="0"/>
      </w:pPr>
      <w:r w:rsidRPr="003379DD">
        <w:t xml:space="preserve">If you have not done so already, please take this opportunity to write off the balance as a bad debt for IRS tax purposes.  We appreciate the opportunity to be of service to </w:t>
      </w:r>
      <w:fldSimple w:instr=" MERGEFIELD &quot;CliFile_Name&quot; ">
        <w:r w:rsidR="004F6710">
          <w:rPr>
            <w:noProof/>
          </w:rPr>
          <w:t>«CliFile_Name»</w:t>
        </w:r>
      </w:fldSimple>
      <w:r w:rsidRPr="003379DD">
        <w:t xml:space="preserve"> and look forward to assisting you on future matters.</w:t>
      </w:r>
    </w:p>
    <w:p w14:paraId="2D26871E" w14:textId="77777777" w:rsidR="00301E4D" w:rsidRPr="003379DD" w:rsidRDefault="00301E4D" w:rsidP="00D23DF7">
      <w:pPr>
        <w:spacing w:after="0"/>
      </w:pPr>
    </w:p>
    <w:p w14:paraId="3A1A4398" w14:textId="77777777" w:rsidR="00D633AB" w:rsidRDefault="00D633AB" w:rsidP="00D633AB">
      <w:pPr>
        <w:spacing w:after="0"/>
      </w:pPr>
      <w:r>
        <w:t>Very truly yours,</w:t>
      </w:r>
    </w:p>
    <w:p w14:paraId="1C9FF2D1" w14:textId="77777777" w:rsidR="00D633AB" w:rsidRDefault="00D633AB" w:rsidP="00D633AB">
      <w:pPr>
        <w:spacing w:after="0"/>
      </w:pPr>
    </w:p>
    <w:p w14:paraId="3F32F22D" w14:textId="77777777" w:rsidR="00D633AB" w:rsidRDefault="00D633AB" w:rsidP="00D633AB">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4F6710">
        <w:rPr>
          <w:rFonts w:ascii="Freestyle Script" w:hAnsi="Freestyle Script"/>
          <w:noProof/>
          <w:sz w:val="40"/>
          <w:szCs w:val="40"/>
        </w:rPr>
        <w:t>«COLLECTOR_NAME_SIGNATURE»</w:t>
      </w:r>
      <w:r>
        <w:rPr>
          <w:rFonts w:ascii="Freestyle Script" w:hAnsi="Freestyle Script"/>
          <w:sz w:val="40"/>
          <w:szCs w:val="40"/>
        </w:rPr>
        <w:fldChar w:fldCharType="end"/>
      </w:r>
    </w:p>
    <w:p w14:paraId="20816F4F" w14:textId="77777777" w:rsidR="00D633AB" w:rsidRDefault="00D633AB" w:rsidP="00D633AB">
      <w:pPr>
        <w:spacing w:after="0"/>
      </w:pPr>
    </w:p>
    <w:p w14:paraId="2097DDB4" w14:textId="77777777" w:rsidR="00D633AB" w:rsidRDefault="00D633AB" w:rsidP="00D633AB">
      <w:pPr>
        <w:spacing w:after="0"/>
      </w:pPr>
      <w:fldSimple w:instr=" MERGEFIELD &quot;Collector_Pseudonym&quot; ">
        <w:r w:rsidR="004F6710">
          <w:rPr>
            <w:noProof/>
          </w:rPr>
          <w:t>«Collector_Pseudonym»</w:t>
        </w:r>
      </w:fldSimple>
    </w:p>
    <w:p w14:paraId="7D20F81C" w14:textId="77777777" w:rsidR="00850D9D" w:rsidRDefault="00D633AB" w:rsidP="00D633AB">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3F369" w14:textId="77777777" w:rsidR="00A661AE" w:rsidRDefault="00A661AE" w:rsidP="002950AA">
      <w:pPr>
        <w:spacing w:after="0" w:line="240" w:lineRule="auto"/>
      </w:pPr>
      <w:r>
        <w:separator/>
      </w:r>
    </w:p>
  </w:endnote>
  <w:endnote w:type="continuationSeparator" w:id="0">
    <w:p w14:paraId="0F739C2E" w14:textId="77777777" w:rsidR="00A661AE" w:rsidRDefault="00A661AE"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4EBED" w14:textId="77777777" w:rsidR="00994CF7" w:rsidRDefault="00994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C315" w14:textId="77777777" w:rsidR="00301E4D" w:rsidRDefault="00994CF7">
    <w:pPr>
      <w:pStyle w:val="Footer"/>
    </w:pPr>
    <w:r>
      <w:pict w14:anchorId="52E15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07A7" w14:textId="77777777" w:rsidR="00994CF7" w:rsidRDefault="00994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905C" w14:textId="77777777" w:rsidR="00A661AE" w:rsidRDefault="00A661AE" w:rsidP="002950AA">
      <w:pPr>
        <w:spacing w:after="0" w:line="240" w:lineRule="auto"/>
      </w:pPr>
      <w:r>
        <w:separator/>
      </w:r>
    </w:p>
  </w:footnote>
  <w:footnote w:type="continuationSeparator" w:id="0">
    <w:p w14:paraId="5018F65A" w14:textId="77777777" w:rsidR="00A661AE" w:rsidRDefault="00A661AE"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4973A" w14:textId="77777777" w:rsidR="00994CF7" w:rsidRDefault="00994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4402" w14:textId="77777777" w:rsidR="00301E4D" w:rsidRDefault="00301E4D">
    <w:pPr>
      <w:pStyle w:val="Header"/>
    </w:pPr>
    <w:r>
      <w:rPr>
        <w:noProof/>
      </w:rPr>
      <w:pict w14:anchorId="3E5AA4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D122A" w14:textId="77777777" w:rsidR="00994CF7" w:rsidRDefault="00994C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8225196">
    <w:abstractNumId w:val="0"/>
  </w:num>
  <w:num w:numId="2" w16cid:durableId="1778938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6710"/>
    <w:rsid w:val="00037BB9"/>
    <w:rsid w:val="000563FC"/>
    <w:rsid w:val="000A276F"/>
    <w:rsid w:val="000B5F11"/>
    <w:rsid w:val="000C0CD4"/>
    <w:rsid w:val="000C1B50"/>
    <w:rsid w:val="000E025E"/>
    <w:rsid w:val="00117A95"/>
    <w:rsid w:val="00190A4F"/>
    <w:rsid w:val="001938B7"/>
    <w:rsid w:val="00197105"/>
    <w:rsid w:val="001E1E34"/>
    <w:rsid w:val="00206B61"/>
    <w:rsid w:val="00261D1E"/>
    <w:rsid w:val="00267943"/>
    <w:rsid w:val="00267A86"/>
    <w:rsid w:val="002950AA"/>
    <w:rsid w:val="002D3171"/>
    <w:rsid w:val="002F485A"/>
    <w:rsid w:val="00301E4D"/>
    <w:rsid w:val="003379DD"/>
    <w:rsid w:val="003A6A86"/>
    <w:rsid w:val="003E1EF5"/>
    <w:rsid w:val="003F4AB2"/>
    <w:rsid w:val="00446FB7"/>
    <w:rsid w:val="00466E5D"/>
    <w:rsid w:val="004944E2"/>
    <w:rsid w:val="004A2D65"/>
    <w:rsid w:val="004F6710"/>
    <w:rsid w:val="005158C6"/>
    <w:rsid w:val="00560D81"/>
    <w:rsid w:val="00584721"/>
    <w:rsid w:val="005C7E99"/>
    <w:rsid w:val="005D13BA"/>
    <w:rsid w:val="0060167F"/>
    <w:rsid w:val="006221D4"/>
    <w:rsid w:val="0066754A"/>
    <w:rsid w:val="00680602"/>
    <w:rsid w:val="006F0CB2"/>
    <w:rsid w:val="00733117"/>
    <w:rsid w:val="007D60C6"/>
    <w:rsid w:val="008231BB"/>
    <w:rsid w:val="00850D9D"/>
    <w:rsid w:val="00851C51"/>
    <w:rsid w:val="008B5CF8"/>
    <w:rsid w:val="009054B3"/>
    <w:rsid w:val="00963B28"/>
    <w:rsid w:val="00994CF7"/>
    <w:rsid w:val="009A0AD2"/>
    <w:rsid w:val="009A1B72"/>
    <w:rsid w:val="009B46FD"/>
    <w:rsid w:val="009C4125"/>
    <w:rsid w:val="009C4F01"/>
    <w:rsid w:val="00A65B6A"/>
    <w:rsid w:val="00A661AE"/>
    <w:rsid w:val="00A85E0D"/>
    <w:rsid w:val="00A86E1E"/>
    <w:rsid w:val="00AB7583"/>
    <w:rsid w:val="00AD579E"/>
    <w:rsid w:val="00AE569B"/>
    <w:rsid w:val="00AF738F"/>
    <w:rsid w:val="00B038A1"/>
    <w:rsid w:val="00B3395C"/>
    <w:rsid w:val="00B9324C"/>
    <w:rsid w:val="00BA5C55"/>
    <w:rsid w:val="00C12B2D"/>
    <w:rsid w:val="00C204E8"/>
    <w:rsid w:val="00C23317"/>
    <w:rsid w:val="00C32C60"/>
    <w:rsid w:val="00C45C73"/>
    <w:rsid w:val="00C77504"/>
    <w:rsid w:val="00CD19FC"/>
    <w:rsid w:val="00CD7041"/>
    <w:rsid w:val="00D23DF7"/>
    <w:rsid w:val="00D47A99"/>
    <w:rsid w:val="00D633AB"/>
    <w:rsid w:val="00D8487E"/>
    <w:rsid w:val="00D914AB"/>
    <w:rsid w:val="00E43D23"/>
    <w:rsid w:val="00E76331"/>
    <w:rsid w:val="00EB59AA"/>
    <w:rsid w:val="00EF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56099"/>
  <w15:chartTrackingRefBased/>
  <w15:docId w15:val="{690BC785-58DA-456A-9AAA-EA64A4AA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909">
      <w:bodyDiv w:val="1"/>
      <w:marLeft w:val="0"/>
      <w:marRight w:val="0"/>
      <w:marTop w:val="0"/>
      <w:marBottom w:val="0"/>
      <w:divBdr>
        <w:top w:val="none" w:sz="0" w:space="0" w:color="auto"/>
        <w:left w:val="none" w:sz="0" w:space="0" w:color="auto"/>
        <w:bottom w:val="none" w:sz="0" w:space="0" w:color="auto"/>
        <w:right w:val="none" w:sz="0" w:space="0" w:color="auto"/>
      </w:divBdr>
    </w:div>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1012418934">
      <w:bodyDiv w:val="1"/>
      <w:marLeft w:val="0"/>
      <w:marRight w:val="0"/>
      <w:marTop w:val="0"/>
      <w:marBottom w:val="0"/>
      <w:divBdr>
        <w:top w:val="none" w:sz="0" w:space="0" w:color="auto"/>
        <w:left w:val="none" w:sz="0" w:space="0" w:color="auto"/>
        <w:bottom w:val="none" w:sz="0" w:space="0" w:color="auto"/>
        <w:right w:val="none" w:sz="0" w:space="0" w:color="auto"/>
      </w:divBdr>
    </w:div>
    <w:div w:id="1792674107">
      <w:bodyDiv w:val="1"/>
      <w:marLeft w:val="0"/>
      <w:marRight w:val="0"/>
      <w:marTop w:val="0"/>
      <w:marBottom w:val="0"/>
      <w:divBdr>
        <w:top w:val="none" w:sz="0" w:space="0" w:color="auto"/>
        <w:left w:val="none" w:sz="0" w:space="0" w:color="auto"/>
        <w:bottom w:val="none" w:sz="0" w:space="0" w:color="auto"/>
        <w:right w:val="none" w:sz="0" w:space="0" w:color="auto"/>
      </w:divBdr>
    </w:div>
    <w:div w:id="214323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CO-A008.dot</Template>
  <TotalTime>0</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2021-03-30T16:51:00Z</cp:lastPrinted>
  <dcterms:created xsi:type="dcterms:W3CDTF">2023-07-16T23:24:00Z</dcterms:created>
  <dcterms:modified xsi:type="dcterms:W3CDTF">2023-07-16T23:24:00Z</dcterms:modified>
</cp:coreProperties>
</file>