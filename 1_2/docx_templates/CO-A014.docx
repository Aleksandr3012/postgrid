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459F" w14:textId="77777777" w:rsidR="00446FB7" w:rsidRPr="003379DD" w:rsidRDefault="006221D4" w:rsidP="00D914AB">
      <w:pPr>
        <w:jc w:val="right"/>
      </w:pPr>
      <w:fldSimple w:instr=" MERGEFIELD &quot;Todays_Date_MMMM_DD_YYYY&quot; ">
        <w:r w:rsidR="00C87F4A">
          <w:rPr>
            <w:noProof/>
          </w:rPr>
          <w:t>«Todays_Date_MMMM_DD_YYYY»</w:t>
        </w:r>
      </w:fldSimple>
    </w:p>
    <w:p w14:paraId="0BDBCA25" w14:textId="77777777" w:rsidR="006221D4" w:rsidRPr="003379DD" w:rsidRDefault="007A68D6" w:rsidP="006221D4">
      <w:pPr>
        <w:spacing w:after="0"/>
      </w:pPr>
      <w:fldSimple w:instr=" MERGEFIELD &quot;Client_Contact&quot; ">
        <w:r w:rsidR="00C87F4A">
          <w:rPr>
            <w:noProof/>
          </w:rPr>
          <w:t>«Client_Contact»</w:t>
        </w:r>
      </w:fldSimple>
    </w:p>
    <w:p w14:paraId="09E697B4" w14:textId="77777777" w:rsidR="00C77504" w:rsidRPr="003379DD" w:rsidRDefault="00C77504" w:rsidP="006221D4">
      <w:pPr>
        <w:spacing w:after="0"/>
      </w:pPr>
      <w:fldSimple w:instr=" MERGEFIELD &quot;CliFile_Name&quot; ">
        <w:r w:rsidR="00C87F4A">
          <w:rPr>
            <w:noProof/>
          </w:rPr>
          <w:t>«CliFile_Name»</w:t>
        </w:r>
      </w:fldSimple>
    </w:p>
    <w:p w14:paraId="6E5698F3" w14:textId="77777777" w:rsidR="00C77504" w:rsidRPr="003379DD" w:rsidRDefault="00C77504" w:rsidP="006221D4">
      <w:pPr>
        <w:spacing w:after="0"/>
      </w:pPr>
      <w:fldSimple w:instr=" MERGEFIELD &quot;Client_Address&quot; ">
        <w:r w:rsidR="00C87F4A">
          <w:rPr>
            <w:noProof/>
          </w:rPr>
          <w:t>«Client_Address»</w:t>
        </w:r>
      </w:fldSimple>
    </w:p>
    <w:p w14:paraId="0B3683D6" w14:textId="77777777" w:rsidR="00C77504" w:rsidRPr="003379DD" w:rsidRDefault="00C77504" w:rsidP="006221D4">
      <w:pPr>
        <w:spacing w:after="0"/>
      </w:pPr>
      <w:fldSimple w:instr=" MERGEFIELD &quot;Client_City&quot; ">
        <w:r w:rsidR="00C87F4A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C87F4A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C87F4A">
          <w:rPr>
            <w:noProof/>
          </w:rPr>
          <w:t>«Client_Zip»</w:t>
        </w:r>
      </w:fldSimple>
    </w:p>
    <w:p w14:paraId="456C6F66" w14:textId="77777777" w:rsidR="00C77504" w:rsidRPr="003379DD" w:rsidRDefault="00C77504" w:rsidP="006221D4">
      <w:pPr>
        <w:spacing w:after="0"/>
      </w:pPr>
    </w:p>
    <w:p w14:paraId="6BFA80E8" w14:textId="77777777" w:rsidR="00C77504" w:rsidRPr="003379DD" w:rsidRDefault="007A68D6" w:rsidP="006221D4">
      <w:pPr>
        <w:spacing w:after="0"/>
      </w:pPr>
      <w:fldSimple w:instr=" MERGEFIELD &quot;CliFile_Name&quot; ">
        <w:r w:rsidR="00C87F4A">
          <w:rPr>
            <w:noProof/>
          </w:rPr>
          <w:t>«CliFile_Name»</w:t>
        </w:r>
      </w:fldSimple>
      <w:r w:rsidR="00B038A1" w:rsidRPr="003379DD">
        <w:t xml:space="preserve"> v.</w:t>
      </w:r>
      <w:r w:rsidR="0057269C" w:rsidRPr="0057269C">
        <w:t xml:space="preserve"> </w:t>
      </w:r>
      <w:fldSimple w:instr=" MERGEFIELD &quot;Account_Name_Firstname_First&quot; ">
        <w:r w:rsidR="00C87F4A">
          <w:rPr>
            <w:noProof/>
          </w:rPr>
          <w:t>«Account_Name_Firstname_First»</w:t>
        </w:r>
      </w:fldSimple>
    </w:p>
    <w:p w14:paraId="043030DB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C87F4A">
          <w:rPr>
            <w:noProof/>
          </w:rPr>
          <w:t>«Client_Ref_Number_Long»</w:t>
        </w:r>
      </w:fldSimple>
      <w:r w:rsidRPr="003379DD">
        <w:t xml:space="preserve"> - AFM File </w:t>
      </w:r>
      <w:r w:rsidR="000E398C">
        <w:t xml:space="preserve">No. </w:t>
      </w:r>
      <w:fldSimple w:instr=" MERGEFIELD &quot;Account_Number&quot; ">
        <w:r w:rsidR="00C87F4A">
          <w:rPr>
            <w:noProof/>
          </w:rPr>
          <w:t>«Account_Number»</w:t>
        </w:r>
      </w:fldSimple>
    </w:p>
    <w:p w14:paraId="47CEFCAD" w14:textId="77777777" w:rsidR="00B038A1" w:rsidRPr="003379DD" w:rsidRDefault="00B038A1" w:rsidP="000C0CD4">
      <w:pPr>
        <w:spacing w:after="0"/>
      </w:pPr>
      <w:r w:rsidRPr="003379DD">
        <w:t xml:space="preserve">Placement </w:t>
      </w:r>
      <w:r w:rsidR="000E398C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"Asgnd_Amt_PRINCIPAL_Field_Owing" </w:instrText>
      </w:r>
      <w:r w:rsidR="00641DC5">
        <w:instrText>\# $#,##0.00</w:instrText>
      </w:r>
      <w:r w:rsidR="004D2EF1" w:rsidRPr="003379DD">
        <w:fldChar w:fldCharType="separate"/>
      </w:r>
      <w:r w:rsidR="00C87F4A">
        <w:rPr>
          <w:noProof/>
        </w:rPr>
        <w:t>«Asgnd_Amt_PRINCIPAL_Field_Owing»</w:t>
      </w:r>
      <w:r w:rsidR="004D2EF1" w:rsidRPr="003379DD">
        <w:fldChar w:fldCharType="end"/>
      </w:r>
      <w:r w:rsidR="000E398C">
        <w:t xml:space="preserve"> </w:t>
      </w:r>
      <w:r w:rsidRPr="003379DD">
        <w:t>/ Close</w:t>
      </w:r>
      <w:r w:rsidR="000E398C">
        <w:t>-O</w:t>
      </w:r>
      <w:r w:rsidRPr="003379DD">
        <w:t xml:space="preserve">ut </w:t>
      </w:r>
      <w:r w:rsidR="000E398C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"Asgnd_Amt_PRINCIPAL_Field_Bal" </w:instrText>
      </w:r>
      <w:r w:rsidR="00641DC5">
        <w:instrText>\# $#,##0.00</w:instrText>
      </w:r>
      <w:r w:rsidR="004D2EF1" w:rsidRPr="003379DD">
        <w:fldChar w:fldCharType="separate"/>
      </w:r>
      <w:r w:rsidR="00C87F4A">
        <w:rPr>
          <w:noProof/>
        </w:rPr>
        <w:t>«Asgnd_Amt_PRINCIPAL_Field_Bal»</w:t>
      </w:r>
      <w:r w:rsidR="004D2EF1" w:rsidRPr="003379DD">
        <w:fldChar w:fldCharType="end"/>
      </w:r>
    </w:p>
    <w:p w14:paraId="6AC05EBF" w14:textId="77777777" w:rsidR="007166AB" w:rsidRDefault="007166AB" w:rsidP="007166AB">
      <w:pPr>
        <w:spacing w:after="0"/>
      </w:pPr>
      <w:r>
        <w:t xml:space="preserve">Reason for Closure – </w:t>
      </w:r>
      <w:fldSimple w:instr=" MERGEFIELD &quot;Account_Name_Firstname_First&quot; ">
        <w:r w:rsidR="00C87F4A">
          <w:rPr>
            <w:noProof/>
          </w:rPr>
          <w:t>«Account_Name_Firstname_First»</w:t>
        </w:r>
      </w:fldSimple>
      <w:r>
        <w:t xml:space="preserve"> Bankruptcy Case Number </w:t>
      </w:r>
      <w:fldSimple w:instr=" MERGEFIELD &quot;BK_CASE_NO&quot; ">
        <w:r w:rsidR="00C87F4A">
          <w:rPr>
            <w:noProof/>
          </w:rPr>
          <w:t>«BK_CASE_NO»</w:t>
        </w:r>
      </w:fldSimple>
      <w:r>
        <w:t xml:space="preserve"> Discharged</w:t>
      </w:r>
    </w:p>
    <w:p w14:paraId="70FFC6C9" w14:textId="77777777" w:rsidR="007166AB" w:rsidRDefault="007166AB" w:rsidP="007166AB">
      <w:pPr>
        <w:spacing w:after="0"/>
      </w:pPr>
    </w:p>
    <w:p w14:paraId="1F7A0176" w14:textId="77777777" w:rsidR="007166AB" w:rsidRDefault="007166AB" w:rsidP="007166AB">
      <w:pPr>
        <w:spacing w:after="0"/>
      </w:pPr>
      <w:r>
        <w:t xml:space="preserve">Dear </w:t>
      </w:r>
      <w:fldSimple w:instr=" MERGEFIELD &quot;Client_Contact&quot; ">
        <w:r w:rsidR="00C87F4A">
          <w:rPr>
            <w:noProof/>
          </w:rPr>
          <w:t>«Client_Contact»</w:t>
        </w:r>
      </w:fldSimple>
      <w:r>
        <w:t>,</w:t>
      </w:r>
    </w:p>
    <w:p w14:paraId="2696C9D6" w14:textId="77777777" w:rsidR="007166AB" w:rsidRDefault="007166AB" w:rsidP="007166AB">
      <w:pPr>
        <w:spacing w:after="0"/>
      </w:pPr>
    </w:p>
    <w:p w14:paraId="01C9D28A" w14:textId="77777777" w:rsidR="007166AB" w:rsidRDefault="007166AB" w:rsidP="007166AB">
      <w:pPr>
        <w:spacing w:after="0"/>
      </w:pPr>
      <w:r>
        <w:t>This is to update you regarding the above referenced file.</w:t>
      </w:r>
    </w:p>
    <w:p w14:paraId="369EA9A9" w14:textId="77777777" w:rsidR="007166AB" w:rsidRDefault="007166AB" w:rsidP="007166AB">
      <w:pPr>
        <w:spacing w:after="0"/>
      </w:pPr>
    </w:p>
    <w:p w14:paraId="7FDF94B4" w14:textId="77777777" w:rsidR="007166AB" w:rsidRDefault="007166AB" w:rsidP="007166AB">
      <w:pPr>
        <w:spacing w:after="0"/>
      </w:pPr>
      <w:r>
        <w:t xml:space="preserve">The Bankruptcy Court notified us that the bankruptcy case was closed, and the debtor was discharged from the outstanding obligation owed to </w:t>
      </w:r>
      <w:fldSimple w:instr=" MERGEFIELD &quot;CliFile_Name&quot; ">
        <w:r w:rsidR="00C87F4A">
          <w:rPr>
            <w:noProof/>
          </w:rPr>
          <w:t>«CliFile_Name»</w:t>
        </w:r>
      </w:fldSimple>
      <w:r>
        <w:t xml:space="preserve">.  This means that </w:t>
      </w:r>
      <w:fldSimple w:instr=" MERGEFIELD &quot;CliFile_Name&quot; ">
        <w:r w:rsidR="00C87F4A">
          <w:rPr>
            <w:noProof/>
          </w:rPr>
          <w:t>«CliFile_Name»</w:t>
        </w:r>
      </w:fldSimple>
      <w:r>
        <w:t xml:space="preserve"> and its’ agents, including American Financial Management, are permanently stayed from attempting to recover this debt owed.  Therefore, we are unfortunately forward to close our file as uncollectible.</w:t>
      </w:r>
    </w:p>
    <w:p w14:paraId="3F58CC34" w14:textId="77777777" w:rsidR="007166AB" w:rsidRDefault="007166AB" w:rsidP="007166AB">
      <w:pPr>
        <w:spacing w:after="0"/>
      </w:pPr>
    </w:p>
    <w:p w14:paraId="4C9EC8D2" w14:textId="77777777" w:rsidR="007166AB" w:rsidRDefault="007166AB" w:rsidP="007166AB">
      <w:pPr>
        <w:spacing w:after="0"/>
      </w:pPr>
      <w:r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C87F4A">
          <w:rPr>
            <w:noProof/>
          </w:rPr>
          <w:t>«CliFile_Name»</w:t>
        </w:r>
      </w:fldSimple>
      <w:r>
        <w:t xml:space="preserve"> and look forward to assisting you on future matters.</w:t>
      </w:r>
    </w:p>
    <w:p w14:paraId="028B09A4" w14:textId="77777777" w:rsidR="00301E4D" w:rsidRPr="003379DD" w:rsidRDefault="00301E4D" w:rsidP="0034113D">
      <w:pPr>
        <w:spacing w:after="0"/>
      </w:pPr>
    </w:p>
    <w:p w14:paraId="2AFD9AE4" w14:textId="77777777" w:rsidR="0016648F" w:rsidRDefault="0016648F" w:rsidP="0016648F">
      <w:pPr>
        <w:spacing w:after="0"/>
      </w:pPr>
      <w:r>
        <w:t>Very truly yours,</w:t>
      </w:r>
    </w:p>
    <w:p w14:paraId="5E2BED27" w14:textId="77777777" w:rsidR="0016648F" w:rsidRDefault="0016648F" w:rsidP="0016648F">
      <w:pPr>
        <w:spacing w:after="0"/>
      </w:pPr>
    </w:p>
    <w:p w14:paraId="5635D738" w14:textId="77777777" w:rsidR="0016648F" w:rsidRDefault="0016648F" w:rsidP="0016648F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C87F4A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6A8E6851" w14:textId="77777777" w:rsidR="0016648F" w:rsidRDefault="0016648F" w:rsidP="0016648F">
      <w:pPr>
        <w:spacing w:after="0"/>
      </w:pPr>
    </w:p>
    <w:p w14:paraId="7444D79F" w14:textId="77777777" w:rsidR="0016648F" w:rsidRDefault="0016648F" w:rsidP="0016648F">
      <w:pPr>
        <w:spacing w:after="0"/>
      </w:pPr>
      <w:fldSimple w:instr=" MERGEFIELD &quot;Collector_Pseudonym&quot; ">
        <w:r w:rsidR="00C87F4A">
          <w:rPr>
            <w:noProof/>
          </w:rPr>
          <w:t>«Collector_Pseudonym»</w:t>
        </w:r>
      </w:fldSimple>
    </w:p>
    <w:p w14:paraId="1010D3B2" w14:textId="77777777" w:rsidR="000E398C" w:rsidRDefault="0016648F" w:rsidP="0016648F">
      <w:pPr>
        <w:spacing w:after="0"/>
      </w:pPr>
      <w:r>
        <w:t>American Financial Management, Inc.</w:t>
      </w:r>
    </w:p>
    <w:sectPr w:rsidR="000E398C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BA477" w14:textId="77777777" w:rsidR="00FB1B9C" w:rsidRDefault="00FB1B9C" w:rsidP="002950AA">
      <w:pPr>
        <w:spacing w:after="0" w:line="240" w:lineRule="auto"/>
      </w:pPr>
      <w:r>
        <w:separator/>
      </w:r>
    </w:p>
  </w:endnote>
  <w:endnote w:type="continuationSeparator" w:id="0">
    <w:p w14:paraId="3A54A962" w14:textId="77777777" w:rsidR="00FB1B9C" w:rsidRDefault="00FB1B9C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1FA5" w14:textId="77777777" w:rsidR="003545BC" w:rsidRDefault="00354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27FF" w14:textId="77777777" w:rsidR="00301E4D" w:rsidRDefault="003545BC">
    <w:pPr>
      <w:pStyle w:val="Footer"/>
    </w:pPr>
    <w:r>
      <w:pict w14:anchorId="4B440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C283" w14:textId="77777777" w:rsidR="003545BC" w:rsidRDefault="0035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305B" w14:textId="77777777" w:rsidR="00FB1B9C" w:rsidRDefault="00FB1B9C" w:rsidP="002950AA">
      <w:pPr>
        <w:spacing w:after="0" w:line="240" w:lineRule="auto"/>
      </w:pPr>
      <w:r>
        <w:separator/>
      </w:r>
    </w:p>
  </w:footnote>
  <w:footnote w:type="continuationSeparator" w:id="0">
    <w:p w14:paraId="6D57CA23" w14:textId="77777777" w:rsidR="00FB1B9C" w:rsidRDefault="00FB1B9C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5457" w14:textId="77777777" w:rsidR="003545BC" w:rsidRDefault="00354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AC72A" w14:textId="77777777" w:rsidR="00301E4D" w:rsidRDefault="00301E4D">
    <w:pPr>
      <w:pStyle w:val="Header"/>
    </w:pPr>
    <w:r>
      <w:rPr>
        <w:noProof/>
      </w:rPr>
      <w:pict w14:anchorId="149AB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0033" w14:textId="77777777" w:rsidR="003545BC" w:rsidRDefault="0035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2904557">
    <w:abstractNumId w:val="0"/>
  </w:num>
  <w:num w:numId="2" w16cid:durableId="202408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7F4A"/>
    <w:rsid w:val="000563FC"/>
    <w:rsid w:val="000A276F"/>
    <w:rsid w:val="000B5F11"/>
    <w:rsid w:val="000C0CD4"/>
    <w:rsid w:val="000C1B50"/>
    <w:rsid w:val="000E025E"/>
    <w:rsid w:val="000E398C"/>
    <w:rsid w:val="00104353"/>
    <w:rsid w:val="00144E82"/>
    <w:rsid w:val="0016648F"/>
    <w:rsid w:val="00190A4F"/>
    <w:rsid w:val="001C7675"/>
    <w:rsid w:val="001E1E34"/>
    <w:rsid w:val="00206B61"/>
    <w:rsid w:val="00267943"/>
    <w:rsid w:val="00267A86"/>
    <w:rsid w:val="002834F6"/>
    <w:rsid w:val="002950AA"/>
    <w:rsid w:val="002D16F5"/>
    <w:rsid w:val="00301E4D"/>
    <w:rsid w:val="00333074"/>
    <w:rsid w:val="003379DD"/>
    <w:rsid w:val="0034113D"/>
    <w:rsid w:val="003545BC"/>
    <w:rsid w:val="003A41F7"/>
    <w:rsid w:val="003A6A86"/>
    <w:rsid w:val="003C22C5"/>
    <w:rsid w:val="003E1EF5"/>
    <w:rsid w:val="00446FB7"/>
    <w:rsid w:val="00477C07"/>
    <w:rsid w:val="004944E2"/>
    <w:rsid w:val="004A2D65"/>
    <w:rsid w:val="004B086E"/>
    <w:rsid w:val="004D2EF1"/>
    <w:rsid w:val="005158C6"/>
    <w:rsid w:val="0057269C"/>
    <w:rsid w:val="006221D4"/>
    <w:rsid w:val="00641DC5"/>
    <w:rsid w:val="0066754A"/>
    <w:rsid w:val="006761C8"/>
    <w:rsid w:val="006F0CB2"/>
    <w:rsid w:val="007166AB"/>
    <w:rsid w:val="007226FF"/>
    <w:rsid w:val="00733117"/>
    <w:rsid w:val="007A68D6"/>
    <w:rsid w:val="007D60C6"/>
    <w:rsid w:val="008231BB"/>
    <w:rsid w:val="00850D9D"/>
    <w:rsid w:val="00851C51"/>
    <w:rsid w:val="00891970"/>
    <w:rsid w:val="008A27A7"/>
    <w:rsid w:val="008B5CF8"/>
    <w:rsid w:val="00963B28"/>
    <w:rsid w:val="009A0AD2"/>
    <w:rsid w:val="009C4F01"/>
    <w:rsid w:val="00A27D7F"/>
    <w:rsid w:val="00A65B6A"/>
    <w:rsid w:val="00A80EEC"/>
    <w:rsid w:val="00A8376C"/>
    <w:rsid w:val="00AB35A9"/>
    <w:rsid w:val="00AB7583"/>
    <w:rsid w:val="00AF738F"/>
    <w:rsid w:val="00B038A1"/>
    <w:rsid w:val="00B9324C"/>
    <w:rsid w:val="00BA5C55"/>
    <w:rsid w:val="00C12B2D"/>
    <w:rsid w:val="00C204E8"/>
    <w:rsid w:val="00C32C60"/>
    <w:rsid w:val="00C45C73"/>
    <w:rsid w:val="00C77504"/>
    <w:rsid w:val="00C87F4A"/>
    <w:rsid w:val="00CD19FC"/>
    <w:rsid w:val="00CD3A88"/>
    <w:rsid w:val="00CD7041"/>
    <w:rsid w:val="00D760D2"/>
    <w:rsid w:val="00D8487E"/>
    <w:rsid w:val="00D90B91"/>
    <w:rsid w:val="00D914AB"/>
    <w:rsid w:val="00D93F2F"/>
    <w:rsid w:val="00DA3B7F"/>
    <w:rsid w:val="00DE0446"/>
    <w:rsid w:val="00DE429F"/>
    <w:rsid w:val="00E10B71"/>
    <w:rsid w:val="00E43D23"/>
    <w:rsid w:val="00E71F16"/>
    <w:rsid w:val="00EF0985"/>
    <w:rsid w:val="00F71691"/>
    <w:rsid w:val="00FB1B9C"/>
    <w:rsid w:val="00F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7A6B6"/>
  <w15:chartTrackingRefBased/>
  <w15:docId w15:val="{1E7964D6-9C5F-4F72-A64A-F5269507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CO-A014.dot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2021-03-30T16:38:00Z</cp:lastPrinted>
  <dcterms:created xsi:type="dcterms:W3CDTF">2023-07-16T23:26:00Z</dcterms:created>
  <dcterms:modified xsi:type="dcterms:W3CDTF">2023-07-16T23:26:00Z</dcterms:modified>
</cp:coreProperties>
</file>